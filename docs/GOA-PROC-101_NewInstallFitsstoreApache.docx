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915"/>
        <w:gridCol w:w="6923"/>
      </w:tblGrid>
      <w:tr w:rsidR="003155A8" w14:paraId="734CCEE6" w14:textId="77777777">
        <w:trPr>
          <w:trHeight w:val="540"/>
        </w:trPr>
        <w:tc>
          <w:tcPr>
            <w:tcW w:w="1915" w:type="dxa"/>
            <w:vMerge w:val="restart"/>
            <w:vAlign w:val="center"/>
          </w:tcPr>
          <w:p w14:paraId="2033240A" w14:textId="77777777" w:rsidR="003155A8" w:rsidRDefault="0054256A" w:rsidP="003155A8">
            <w:pPr>
              <w:jc w:val="center"/>
              <w:rPr>
                <w:b/>
                <w:kern w:val="32"/>
                <w:sz w:val="32"/>
              </w:rPr>
            </w:pPr>
            <w:r>
              <w:rPr>
                <w:b/>
                <w:noProof/>
                <w:kern w:val="32"/>
                <w:sz w:val="32"/>
              </w:rPr>
              <w:drawing>
                <wp:anchor distT="0" distB="0" distL="114300" distR="114300" simplePos="0" relativeHeight="251658240" behindDoc="0" locked="0" layoutInCell="1" allowOverlap="1" wp14:anchorId="0172C61E" wp14:editId="2B272279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111125</wp:posOffset>
                  </wp:positionV>
                  <wp:extent cx="863600" cy="1219200"/>
                  <wp:effectExtent l="25400" t="0" r="0" b="0"/>
                  <wp:wrapNone/>
                  <wp:docPr id="1" name="Picture 1" descr="gemini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mini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23" w:type="dxa"/>
            <w:vAlign w:val="center"/>
          </w:tcPr>
          <w:p w14:paraId="64FA599D" w14:textId="77777777" w:rsidR="003155A8" w:rsidRPr="003F3C8E" w:rsidRDefault="00470529" w:rsidP="003155A8">
            <w:pPr>
              <w:rPr>
                <w:b/>
                <w:kern w:val="32"/>
                <w:sz w:val="32"/>
              </w:rPr>
            </w:pPr>
            <w:fldSimple w:instr=" TITLE  \* MERGEFORMAT ">
              <w:r w:rsidR="00C431C4" w:rsidRPr="00C431C4">
                <w:rPr>
                  <w:b/>
                  <w:kern w:val="32"/>
                  <w:sz w:val="32"/>
                </w:rPr>
                <w:t>Scratch Install fitsstore</w:t>
              </w:r>
              <w:r w:rsidR="00C431C4">
                <w:t xml:space="preserve"> with mod_wsgi (Apache)</w:t>
              </w:r>
            </w:fldSimple>
          </w:p>
        </w:tc>
      </w:tr>
      <w:tr w:rsidR="003155A8" w14:paraId="39F46CB3" w14:textId="77777777">
        <w:trPr>
          <w:trHeight w:val="540"/>
        </w:trPr>
        <w:tc>
          <w:tcPr>
            <w:tcW w:w="1915" w:type="dxa"/>
            <w:vMerge/>
            <w:vAlign w:val="center"/>
          </w:tcPr>
          <w:p w14:paraId="64AA38DA" w14:textId="77777777" w:rsidR="003155A8" w:rsidRDefault="003155A8" w:rsidP="003155A8">
            <w:pPr>
              <w:jc w:val="center"/>
              <w:rPr>
                <w:b/>
                <w:kern w:val="32"/>
                <w:sz w:val="32"/>
              </w:rPr>
            </w:pPr>
          </w:p>
        </w:tc>
        <w:tc>
          <w:tcPr>
            <w:tcW w:w="6923" w:type="dxa"/>
            <w:vAlign w:val="center"/>
          </w:tcPr>
          <w:p w14:paraId="7153E13A" w14:textId="77777777" w:rsidR="003155A8" w:rsidRPr="003D3FFF" w:rsidRDefault="00470529" w:rsidP="003155A8">
            <w:pPr>
              <w:rPr>
                <w:b/>
                <w:kern w:val="32"/>
              </w:rPr>
            </w:pPr>
            <w:fldSimple w:instr=" AUTHOR  \* MERGEFORMAT ">
              <w:r w:rsidR="00C431C4" w:rsidRPr="00C431C4">
                <w:rPr>
                  <w:b/>
                  <w:noProof/>
                  <w:kern w:val="32"/>
                </w:rPr>
                <w:t>Kenneth Anderson</w:t>
              </w:r>
              <w:r w:rsidR="00C431C4">
                <w:rPr>
                  <w:noProof/>
                </w:rPr>
                <w:t xml:space="preserve">  Paul Hirst</w:t>
              </w:r>
            </w:fldSimple>
          </w:p>
        </w:tc>
      </w:tr>
      <w:tr w:rsidR="003155A8" w14:paraId="311652A4" w14:textId="77777777">
        <w:trPr>
          <w:trHeight w:val="540"/>
        </w:trPr>
        <w:tc>
          <w:tcPr>
            <w:tcW w:w="1915" w:type="dxa"/>
            <w:vMerge/>
            <w:vAlign w:val="center"/>
          </w:tcPr>
          <w:p w14:paraId="70FAE7F7" w14:textId="77777777" w:rsidR="003155A8" w:rsidRDefault="003155A8" w:rsidP="003155A8">
            <w:pPr>
              <w:jc w:val="center"/>
              <w:rPr>
                <w:b/>
                <w:kern w:val="32"/>
                <w:sz w:val="32"/>
              </w:rPr>
            </w:pPr>
          </w:p>
        </w:tc>
        <w:tc>
          <w:tcPr>
            <w:tcW w:w="6923" w:type="dxa"/>
            <w:vAlign w:val="center"/>
          </w:tcPr>
          <w:p w14:paraId="64A1DFDF" w14:textId="77777777" w:rsidR="003155A8" w:rsidRPr="003D3FFF" w:rsidRDefault="00470529" w:rsidP="003155A8">
            <w:pPr>
              <w:rPr>
                <w:kern w:val="32"/>
              </w:rPr>
            </w:pPr>
            <w:fldSimple w:instr=" DOCPROPERTY &quot;Group&quot;  \* MERGEFORMAT ">
              <w:r w:rsidR="00C431C4" w:rsidRPr="00C431C4">
                <w:rPr>
                  <w:kern w:val="32"/>
                </w:rPr>
                <w:t>Science</w:t>
              </w:r>
              <w:r w:rsidR="00C431C4">
                <w:t xml:space="preserve"> User Support Department</w:t>
              </w:r>
            </w:fldSimple>
          </w:p>
        </w:tc>
      </w:tr>
      <w:tr w:rsidR="003155A8" w14:paraId="7F5A100E" w14:textId="77777777">
        <w:trPr>
          <w:trHeight w:val="540"/>
        </w:trPr>
        <w:tc>
          <w:tcPr>
            <w:tcW w:w="1915" w:type="dxa"/>
            <w:vMerge/>
            <w:vAlign w:val="center"/>
          </w:tcPr>
          <w:p w14:paraId="406D353F" w14:textId="77777777" w:rsidR="003155A8" w:rsidRDefault="003155A8" w:rsidP="003155A8">
            <w:pPr>
              <w:jc w:val="center"/>
              <w:rPr>
                <w:b/>
                <w:kern w:val="32"/>
                <w:sz w:val="32"/>
              </w:rPr>
            </w:pPr>
          </w:p>
        </w:tc>
        <w:tc>
          <w:tcPr>
            <w:tcW w:w="6923" w:type="dxa"/>
            <w:vAlign w:val="center"/>
          </w:tcPr>
          <w:p w14:paraId="38A0794B" w14:textId="31163E67" w:rsidR="003155A8" w:rsidRPr="003D3FFF" w:rsidRDefault="00904A5C" w:rsidP="00F75F90">
            <w:pPr>
              <w:rPr>
                <w:kern w:val="32"/>
              </w:rPr>
            </w:pPr>
            <w:r>
              <w:rPr>
                <w:kern w:val="32"/>
              </w:rPr>
              <w:t>v</w:t>
            </w:r>
            <w:r w:rsidR="00F75F90">
              <w:t>1.1</w:t>
            </w:r>
            <w:r w:rsidR="0054256A">
              <w:rPr>
                <w:kern w:val="32"/>
              </w:rPr>
              <w:t xml:space="preserve"> – </w:t>
            </w:r>
            <w:fldSimple w:instr=" DOCPROPERTY &quot;Date completed&quot;  \* MERGEFORMAT ">
              <w:r w:rsidR="00F75F90">
                <w:rPr>
                  <w:kern w:val="32"/>
                </w:rPr>
                <w:t>30 May</w:t>
              </w:r>
              <w:r w:rsidR="00C431C4" w:rsidRPr="00C431C4">
                <w:rPr>
                  <w:kern w:val="32"/>
                </w:rPr>
                <w:t xml:space="preserve"> 2018</w:t>
              </w:r>
            </w:fldSimple>
          </w:p>
        </w:tc>
      </w:tr>
    </w:tbl>
    <w:p w14:paraId="3D26D2CF" w14:textId="77777777" w:rsidR="003155A8" w:rsidRDefault="003155A8"/>
    <w:p w14:paraId="1572346E" w14:textId="77777777" w:rsidR="003155A8" w:rsidRDefault="003155A8"/>
    <w:p w14:paraId="595222A5" w14:textId="77777777" w:rsidR="003155A8" w:rsidRPr="003F3C8E" w:rsidRDefault="0054256A">
      <w:pPr>
        <w:rPr>
          <w:b/>
          <w:sz w:val="24"/>
        </w:rPr>
      </w:pPr>
      <w:r w:rsidRPr="003F3C8E">
        <w:rPr>
          <w:b/>
          <w:sz w:val="24"/>
        </w:rPr>
        <w:t>Revision History</w:t>
      </w:r>
    </w:p>
    <w:p w14:paraId="3F08071B" w14:textId="281C8240" w:rsidR="003155A8" w:rsidRPr="000C31E1" w:rsidRDefault="0070066A">
      <w:pPr>
        <w:pStyle w:val="Header"/>
        <w:tabs>
          <w:tab w:val="clear" w:pos="4320"/>
          <w:tab w:val="clear" w:pos="8640"/>
        </w:tabs>
      </w:pPr>
      <w:r>
        <w:t>v</w:t>
      </w:r>
      <w:r w:rsidR="0054256A" w:rsidRPr="000C31E1">
        <w:t xml:space="preserve">1.0 – </w:t>
      </w:r>
      <w:r w:rsidR="00F75F90">
        <w:t xml:space="preserve"> </w:t>
      </w:r>
      <w:r w:rsidR="001366DF">
        <w:t>1 March 2018          Kenneth Anderson</w:t>
      </w:r>
    </w:p>
    <w:p w14:paraId="3205779E" w14:textId="49ED017E" w:rsidR="003155A8" w:rsidRDefault="0070066A">
      <w:pPr>
        <w:pStyle w:val="Header"/>
        <w:tabs>
          <w:tab w:val="clear" w:pos="4320"/>
          <w:tab w:val="clear" w:pos="8640"/>
        </w:tabs>
      </w:pPr>
      <w:r>
        <w:t>v</w:t>
      </w:r>
      <w:bookmarkStart w:id="0" w:name="_GoBack"/>
      <w:bookmarkEnd w:id="0"/>
      <w:r w:rsidR="00F75F90">
        <w:t>1.1 – 30   May 2018          Kenneth Anderson</w:t>
      </w:r>
    </w:p>
    <w:p w14:paraId="0FCD36D7" w14:textId="77777777" w:rsidR="00F75F90" w:rsidRDefault="00F75F90">
      <w:pPr>
        <w:pStyle w:val="Header"/>
        <w:tabs>
          <w:tab w:val="clear" w:pos="4320"/>
          <w:tab w:val="clear" w:pos="8640"/>
        </w:tabs>
      </w:pPr>
    </w:p>
    <w:p w14:paraId="16CAB5F4" w14:textId="77777777" w:rsidR="00C17FB7" w:rsidRPr="00A7303D" w:rsidRDefault="00C17FB7" w:rsidP="00C17F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Document ID:  </w:t>
      </w:r>
      <w:r w:rsidRPr="00A7303D">
        <w:rPr>
          <w:sz w:val="24"/>
          <w:szCs w:val="24"/>
        </w:rPr>
        <w:fldChar w:fldCharType="begin"/>
      </w:r>
      <w:r w:rsidRPr="00A7303D">
        <w:rPr>
          <w:sz w:val="24"/>
          <w:szCs w:val="24"/>
        </w:rPr>
        <w:instrText xml:space="preserve"> DOCPROPERTY "Document Number" \* MERGEFORMAT </w:instrText>
      </w:r>
      <w:r w:rsidRPr="00A7303D">
        <w:rPr>
          <w:sz w:val="24"/>
          <w:szCs w:val="24"/>
        </w:rPr>
        <w:fldChar w:fldCharType="separate"/>
      </w:r>
      <w:r w:rsidR="00C431C4" w:rsidRPr="00C431C4">
        <w:rPr>
          <w:b/>
          <w:sz w:val="24"/>
          <w:szCs w:val="24"/>
        </w:rPr>
        <w:t>GOA-PROC-101_NewInstallFitsstoreApache</w:t>
      </w:r>
      <w:r w:rsidRPr="00A7303D">
        <w:rPr>
          <w:sz w:val="24"/>
          <w:szCs w:val="24"/>
        </w:rPr>
        <w:fldChar w:fldCharType="end"/>
      </w:r>
    </w:p>
    <w:p w14:paraId="79B3050A" w14:textId="77777777" w:rsidR="003155A8" w:rsidRPr="000C31E1" w:rsidRDefault="003155A8">
      <w:pPr>
        <w:pStyle w:val="Header"/>
        <w:tabs>
          <w:tab w:val="clear" w:pos="4320"/>
          <w:tab w:val="clear" w:pos="8640"/>
        </w:tabs>
      </w:pPr>
    </w:p>
    <w:p w14:paraId="63D541B3" w14:textId="77777777" w:rsidR="003155A8" w:rsidRPr="003F3C8E" w:rsidRDefault="0054256A">
      <w:pPr>
        <w:rPr>
          <w:b/>
          <w:sz w:val="24"/>
        </w:rPr>
      </w:pPr>
      <w:r w:rsidRPr="003F3C8E">
        <w:rPr>
          <w:b/>
          <w:sz w:val="24"/>
        </w:rPr>
        <w:t>Document Purpose</w:t>
      </w:r>
    </w:p>
    <w:p w14:paraId="07464D9E" w14:textId="77777777" w:rsidR="003155A8" w:rsidRDefault="00524261">
      <w:r>
        <w:t>Instructions for a scratch installation of fitsstore with mod_wsgi on Apache web server.</w:t>
      </w:r>
    </w:p>
    <w:p w14:paraId="2F1C54DB" w14:textId="77777777" w:rsidR="00B86A03" w:rsidRDefault="00B86A03"/>
    <w:p w14:paraId="6CF020B6" w14:textId="77777777" w:rsidR="003155A8" w:rsidRPr="003F3C8E" w:rsidRDefault="0054256A">
      <w:pPr>
        <w:pStyle w:val="Header"/>
        <w:tabs>
          <w:tab w:val="clear" w:pos="4320"/>
          <w:tab w:val="clear" w:pos="8640"/>
        </w:tabs>
        <w:rPr>
          <w:sz w:val="24"/>
        </w:rPr>
      </w:pPr>
      <w:r w:rsidRPr="003F3C8E">
        <w:rPr>
          <w:b/>
          <w:sz w:val="24"/>
        </w:rPr>
        <w:t>Intended Audience</w:t>
      </w:r>
    </w:p>
    <w:p w14:paraId="5323C713" w14:textId="77777777" w:rsidR="003155A8" w:rsidRPr="000C31E1" w:rsidRDefault="00B86A03">
      <w:r>
        <w:t>Science User Support Department</w:t>
      </w:r>
      <w:r w:rsidR="0054256A" w:rsidRPr="000C31E1">
        <w:t xml:space="preserve"> </w:t>
      </w:r>
    </w:p>
    <w:p w14:paraId="1E98FF8B" w14:textId="77777777" w:rsidR="003155A8" w:rsidRPr="000C31E1" w:rsidRDefault="003155A8"/>
    <w:p w14:paraId="6E903097" w14:textId="77777777" w:rsidR="003155A8" w:rsidRPr="000C31E1" w:rsidRDefault="003155A8"/>
    <w:p w14:paraId="2CA4FA6E" w14:textId="77777777" w:rsidR="003155A8" w:rsidRPr="00440006" w:rsidRDefault="0054256A" w:rsidP="003155A8">
      <w:pPr>
        <w:rPr>
          <w:b/>
          <w:sz w:val="24"/>
        </w:rPr>
      </w:pPr>
      <w:r w:rsidRPr="00440006">
        <w:rPr>
          <w:b/>
          <w:sz w:val="24"/>
        </w:rPr>
        <w:t>Table of Contents</w:t>
      </w:r>
    </w:p>
    <w:p w14:paraId="50282540" w14:textId="77777777" w:rsidR="003155A8" w:rsidRDefault="003155A8" w:rsidP="003155A8">
      <w:pPr>
        <w:pStyle w:val="TOC3"/>
      </w:pPr>
    </w:p>
    <w:p w14:paraId="2F29F98B" w14:textId="77777777" w:rsidR="00C431C4" w:rsidRDefault="009E5592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C31E1">
        <w:fldChar w:fldCharType="begin"/>
      </w:r>
      <w:r w:rsidR="0054256A" w:rsidRPr="000C31E1">
        <w:instrText xml:space="preserve"> TOC \o "1-3" </w:instrText>
      </w:r>
      <w:r w:rsidRPr="000C31E1">
        <w:fldChar w:fldCharType="separate"/>
      </w:r>
      <w:r w:rsidR="00C431C4">
        <w:rPr>
          <w:noProof/>
        </w:rPr>
        <w:t>1.</w:t>
      </w:r>
      <w:r w:rsidR="00C431C4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C431C4">
        <w:rPr>
          <w:noProof/>
        </w:rPr>
        <w:t>Front Matter</w:t>
      </w:r>
      <w:r w:rsidR="00C431C4">
        <w:rPr>
          <w:noProof/>
        </w:rPr>
        <w:tab/>
      </w:r>
      <w:r w:rsidR="00C431C4">
        <w:rPr>
          <w:noProof/>
        </w:rPr>
        <w:fldChar w:fldCharType="begin"/>
      </w:r>
      <w:r w:rsidR="00C431C4">
        <w:rPr>
          <w:noProof/>
        </w:rPr>
        <w:instrText xml:space="preserve"> PAGEREF _Toc381033590 \h </w:instrText>
      </w:r>
      <w:r w:rsidR="00C431C4">
        <w:rPr>
          <w:noProof/>
        </w:rPr>
      </w:r>
      <w:r w:rsidR="00C431C4">
        <w:rPr>
          <w:noProof/>
        </w:rPr>
        <w:fldChar w:fldCharType="separate"/>
      </w:r>
      <w:r w:rsidR="00704036">
        <w:rPr>
          <w:noProof/>
        </w:rPr>
        <w:t>1</w:t>
      </w:r>
      <w:r w:rsidR="00C431C4">
        <w:rPr>
          <w:noProof/>
        </w:rPr>
        <w:fldChar w:fldCharType="end"/>
      </w:r>
    </w:p>
    <w:p w14:paraId="7857158C" w14:textId="77777777" w:rsidR="00C431C4" w:rsidRDefault="00C431C4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A6576">
        <w:rPr>
          <w:bCs/>
          <w:noProof/>
        </w:rPr>
        <w:t>Initialize Server and ‘fitsdata’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_Toc381033591 \h </w:instrText>
      </w:r>
      <w:r>
        <w:rPr>
          <w:noProof/>
        </w:rPr>
      </w:r>
      <w:r>
        <w:rPr>
          <w:noProof/>
        </w:rPr>
        <w:fldChar w:fldCharType="separate"/>
      </w:r>
      <w:r w:rsidR="00704036">
        <w:rPr>
          <w:noProof/>
        </w:rPr>
        <w:t>2</w:t>
      </w:r>
      <w:r>
        <w:rPr>
          <w:noProof/>
        </w:rPr>
        <w:fldChar w:fldCharType="end"/>
      </w:r>
    </w:p>
    <w:p w14:paraId="3FE283B6" w14:textId="77777777" w:rsidR="00C431C4" w:rsidRDefault="00C431C4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Setup the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_Toc381033592 \h </w:instrText>
      </w:r>
      <w:r>
        <w:rPr>
          <w:noProof/>
        </w:rPr>
      </w:r>
      <w:r>
        <w:rPr>
          <w:noProof/>
        </w:rPr>
        <w:fldChar w:fldCharType="separate"/>
      </w:r>
      <w:r w:rsidR="00704036">
        <w:rPr>
          <w:noProof/>
        </w:rPr>
        <w:t>3</w:t>
      </w:r>
      <w:r>
        <w:rPr>
          <w:noProof/>
        </w:rPr>
        <w:fldChar w:fldCharType="end"/>
      </w:r>
    </w:p>
    <w:p w14:paraId="6FE3ADAA" w14:textId="77777777" w:rsidR="00C431C4" w:rsidRDefault="00C431C4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Set up and Start Postgresql Database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_Toc381033593 \h </w:instrText>
      </w:r>
      <w:r>
        <w:rPr>
          <w:noProof/>
        </w:rPr>
      </w:r>
      <w:r>
        <w:rPr>
          <w:noProof/>
        </w:rPr>
        <w:fldChar w:fldCharType="separate"/>
      </w:r>
      <w:r w:rsidR="00704036">
        <w:rPr>
          <w:noProof/>
        </w:rPr>
        <w:t>5</w:t>
      </w:r>
      <w:r>
        <w:rPr>
          <w:noProof/>
        </w:rPr>
        <w:fldChar w:fldCharType="end"/>
      </w:r>
    </w:p>
    <w:p w14:paraId="0C8A36B7" w14:textId="3CA425DD" w:rsidR="00C431C4" w:rsidRDefault="004F034C">
      <w:pPr>
        <w:pStyle w:val="TOC1"/>
        <w:tabs>
          <w:tab w:val="left" w:pos="407"/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</w:t>
      </w:r>
      <w:r w:rsidR="00C431C4">
        <w:rPr>
          <w:noProof/>
        </w:rPr>
        <w:t>.</w:t>
      </w:r>
      <w:r w:rsidR="00C431C4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C431C4">
        <w:rPr>
          <w:noProof/>
        </w:rPr>
        <w:t>Detailed Revision History</w:t>
      </w:r>
      <w:r w:rsidR="00C431C4">
        <w:rPr>
          <w:noProof/>
        </w:rPr>
        <w:tab/>
      </w:r>
      <w:r w:rsidR="00C431C4">
        <w:rPr>
          <w:noProof/>
        </w:rPr>
        <w:fldChar w:fldCharType="begin"/>
      </w:r>
      <w:r w:rsidR="00C431C4">
        <w:rPr>
          <w:noProof/>
        </w:rPr>
        <w:instrText xml:space="preserve"> PAGEREF _Toc381033594 \h </w:instrText>
      </w:r>
      <w:r w:rsidR="00C431C4">
        <w:rPr>
          <w:noProof/>
        </w:rPr>
      </w:r>
      <w:r w:rsidR="00C431C4">
        <w:rPr>
          <w:noProof/>
        </w:rPr>
        <w:fldChar w:fldCharType="separate"/>
      </w:r>
      <w:r w:rsidR="00704036">
        <w:rPr>
          <w:noProof/>
        </w:rPr>
        <w:t>9</w:t>
      </w:r>
      <w:r w:rsidR="00C431C4">
        <w:rPr>
          <w:noProof/>
        </w:rPr>
        <w:fldChar w:fldCharType="end"/>
      </w:r>
    </w:p>
    <w:p w14:paraId="2D61C9F2" w14:textId="77777777" w:rsidR="003155A8" w:rsidRPr="000C31E1" w:rsidRDefault="009E5592">
      <w:r w:rsidRPr="000C31E1">
        <w:fldChar w:fldCharType="end"/>
      </w:r>
    </w:p>
    <w:p w14:paraId="1B8D1CFC" w14:textId="77777777" w:rsidR="003155A8" w:rsidRPr="000C31E1" w:rsidRDefault="003155A8" w:rsidP="003155A8"/>
    <w:p w14:paraId="0F9DC1BF" w14:textId="77777777" w:rsidR="003155A8" w:rsidRDefault="003F00F8" w:rsidP="003F00F8">
      <w:pPr>
        <w:pStyle w:val="Heading1"/>
      </w:pPr>
      <w:bookmarkStart w:id="1" w:name="_Toc381033590"/>
      <w:r>
        <w:t>Front Matter</w:t>
      </w:r>
      <w:bookmarkEnd w:id="1"/>
    </w:p>
    <w:p w14:paraId="321E79D4" w14:textId="77777777" w:rsidR="003F00F8" w:rsidRDefault="003F00F8" w:rsidP="003F00F8"/>
    <w:p w14:paraId="563491C1" w14:textId="77777777" w:rsidR="003F00F8" w:rsidRDefault="003F00F8" w:rsidP="003F00F8">
      <w:pPr>
        <w:ind w:left="-142"/>
      </w:pPr>
      <w:r>
        <w:t>This is a prescription to install fitsstore under Apache running with mod_wsgi. mod_wsgi is the replacement for Apache mod_python. You will need a user account on a machine to be designated as a fits server. For example, at Gemini-South, we do development on a development server, sbffits-dev-lv1.</w:t>
      </w:r>
    </w:p>
    <w:p w14:paraId="39C88DDA" w14:textId="77777777" w:rsidR="003F00F8" w:rsidRDefault="003F00F8" w:rsidP="003F00F8">
      <w:pPr>
        <w:ind w:left="-142"/>
      </w:pPr>
    </w:p>
    <w:p w14:paraId="5DF6BDE2" w14:textId="77777777" w:rsidR="003F00F8" w:rsidRDefault="003F00F8" w:rsidP="003F00F8">
      <w:pPr>
        <w:ind w:left="-142"/>
      </w:pPr>
      <w:r>
        <w:t>Your user account will need `</w:t>
      </w:r>
      <w:r w:rsidRPr="00C50F2B">
        <w:rPr>
          <w:rFonts w:ascii="Lucida Console" w:hAnsi="Lucida Console"/>
        </w:rPr>
        <w:t>sudo all</w:t>
      </w:r>
      <w:r>
        <w:t>` authorities. ITS will need to set up this account for you.</w:t>
      </w:r>
    </w:p>
    <w:p w14:paraId="5DDF7133" w14:textId="77777777" w:rsidR="003F00F8" w:rsidRDefault="003F00F8" w:rsidP="003F00F8"/>
    <w:p w14:paraId="60069328" w14:textId="77777777" w:rsidR="003F00F8" w:rsidRDefault="003F00F8" w:rsidP="003F00F8">
      <w:pPr>
        <w:ind w:left="-142"/>
      </w:pPr>
      <w:r>
        <w:t xml:space="preserve">You will also need to be set up to use the </w:t>
      </w:r>
      <w:r w:rsidRPr="00857C82">
        <w:rPr>
          <w:rFonts w:ascii="Lucida Console" w:hAnsi="Lucida Console"/>
          <w:b/>
          <w:sz w:val="18"/>
          <w:szCs w:val="18"/>
        </w:rPr>
        <w:t>fitsdata</w:t>
      </w:r>
      <w:r>
        <w:t xml:space="preserve"> account on these servers. The </w:t>
      </w:r>
      <w:r w:rsidRPr="00857C82">
        <w:rPr>
          <w:rFonts w:ascii="Lucida Console" w:hAnsi="Lucida Console"/>
          <w:b/>
          <w:sz w:val="18"/>
          <w:szCs w:val="18"/>
        </w:rPr>
        <w:t>fitsdata</w:t>
      </w:r>
      <w:r>
        <w:t xml:space="preserve"> account will have very limited privileges -- this is the account Apache uses in the run environment.</w:t>
      </w:r>
    </w:p>
    <w:p w14:paraId="7748595E" w14:textId="77777777" w:rsidR="003F00F8" w:rsidRDefault="003F00F8" w:rsidP="003F00F8">
      <w:pPr>
        <w:ind w:hanging="142"/>
      </w:pPr>
    </w:p>
    <w:p w14:paraId="2D99644F" w14:textId="77777777" w:rsidR="003F00F8" w:rsidRDefault="003F00F8" w:rsidP="003F00F8">
      <w:pPr>
        <w:ind w:hanging="142"/>
      </w:pPr>
      <w:r>
        <w:t xml:space="preserve">I would recommend having two windows open, one logged in as </w:t>
      </w:r>
      <w:r w:rsidRPr="00FE5037">
        <w:rPr>
          <w:rFonts w:ascii="Lucida Console" w:hAnsi="Lucida Console"/>
          <w:b/>
          <w:sz w:val="18"/>
          <w:szCs w:val="18"/>
        </w:rPr>
        <w:t>fitsdata</w:t>
      </w:r>
      <w:r>
        <w:t xml:space="preserve"> and one as</w:t>
      </w:r>
    </w:p>
    <w:p w14:paraId="70A9F999" w14:textId="77777777" w:rsidR="003F00F8" w:rsidRDefault="003F00F8" w:rsidP="003F00F8">
      <w:pPr>
        <w:ind w:hanging="142"/>
      </w:pPr>
      <w:r>
        <w:t>your own account (w/ sudo). This way, it will be easy to switch from one to the other as</w:t>
      </w:r>
    </w:p>
    <w:p w14:paraId="43D946B0" w14:textId="77777777" w:rsidR="003F00F8" w:rsidRDefault="003F00F8" w:rsidP="003F00F8">
      <w:pPr>
        <w:ind w:hanging="142"/>
      </w:pPr>
      <w:r>
        <w:t>the instructions will specify. (Some things will need sudo authorities, others will not).</w:t>
      </w:r>
    </w:p>
    <w:p w14:paraId="01799B31" w14:textId="77777777" w:rsidR="003F00F8" w:rsidRDefault="003F00F8" w:rsidP="003F00F8">
      <w:pPr>
        <w:ind w:hanging="142"/>
      </w:pPr>
    </w:p>
    <w:p w14:paraId="314364B1" w14:textId="77777777" w:rsidR="003F00F8" w:rsidRDefault="003F00F8" w:rsidP="003F00F8">
      <w:pPr>
        <w:ind w:hanging="142"/>
      </w:pPr>
      <w:r>
        <w:t>These instruction pertain to a "clean install" on a CentOS7 machine; a number of</w:t>
      </w:r>
    </w:p>
    <w:p w14:paraId="017AB57E" w14:textId="77777777" w:rsidR="003F00F8" w:rsidRDefault="003F00F8" w:rsidP="003F00F8">
      <w:pPr>
        <w:ind w:hanging="142"/>
      </w:pPr>
      <w:r>
        <w:t>packages need to be installed (system install) up front. A good amount of the following instruction</w:t>
      </w:r>
    </w:p>
    <w:p w14:paraId="5B9163EC" w14:textId="77777777" w:rsidR="003F00F8" w:rsidRPr="00DC6A95" w:rsidRDefault="003F00F8" w:rsidP="003F00F8">
      <w:pPr>
        <w:ind w:left="-142"/>
      </w:pPr>
      <w:r>
        <w:t>set could potentially be placed into a shell script and executed in bulk. For example, all sudo pip install directives could be scripted.</w:t>
      </w:r>
    </w:p>
    <w:p w14:paraId="73B33F51" w14:textId="77777777" w:rsidR="003F00F8" w:rsidRPr="003F00F8" w:rsidRDefault="003F00F8" w:rsidP="003F00F8"/>
    <w:p w14:paraId="3E910DAC" w14:textId="77777777" w:rsidR="00C431C4" w:rsidRPr="00C431C4" w:rsidRDefault="00C431C4" w:rsidP="00C431C4">
      <w:pPr>
        <w:pStyle w:val="Heading1"/>
      </w:pPr>
      <w:bookmarkStart w:id="2" w:name="_Toc381033591"/>
      <w:r w:rsidRPr="00C431C4">
        <w:rPr>
          <w:bCs/>
        </w:rPr>
        <w:t>Initialize Server and ‘fitsdata’ account</w:t>
      </w:r>
      <w:bookmarkEnd w:id="2"/>
      <w:r w:rsidRPr="00C431C4">
        <w:rPr>
          <w:bCs/>
        </w:rPr>
        <w:t xml:space="preserve"> </w:t>
      </w:r>
    </w:p>
    <w:p w14:paraId="5DC65414" w14:textId="77777777" w:rsidR="00C431C4" w:rsidRDefault="00C431C4" w:rsidP="003155A8"/>
    <w:p w14:paraId="1C945FE1" w14:textId="77777777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Install and set up fitsdata account</w:t>
      </w:r>
    </w:p>
    <w:p w14:paraId="032F01B3" w14:textId="77777777" w:rsidR="00C431C4" w:rsidRPr="003368C4" w:rsidRDefault="00C431C4" w:rsidP="00C431C4">
      <w:r w:rsidRPr="003368C4">
        <w:t xml:space="preserve">Log in to </w:t>
      </w:r>
      <w:r w:rsidRPr="003368C4">
        <w:rPr>
          <w:i/>
        </w:rPr>
        <w:t>your</w:t>
      </w:r>
      <w:r w:rsidRPr="003368C4">
        <w:t xml:space="preserve"> account (with sudo privileges) and begin on a command line:</w:t>
      </w:r>
    </w:p>
    <w:p w14:paraId="3D60E407" w14:textId="77777777" w:rsidR="00C431C4" w:rsidRPr="003368C4" w:rsidRDefault="00C431C4" w:rsidP="00C431C4"/>
    <w:p w14:paraId="4918BCA2" w14:textId="77777777" w:rsidR="00C431C4" w:rsidRPr="00EF7448" w:rsidRDefault="00C431C4" w:rsidP="00C431C4">
      <w:r>
        <w:t xml:space="preserve">     </w:t>
      </w:r>
      <w:r w:rsidRPr="00EF7448">
        <w:t>$ sudo yum -y install httpd httpd-devel mod_ssl openssl</w:t>
      </w:r>
    </w:p>
    <w:p w14:paraId="55096665" w14:textId="77777777" w:rsidR="00C431C4" w:rsidRPr="00EF7448" w:rsidRDefault="00C431C4" w:rsidP="00C431C4">
      <w:r w:rsidRPr="00EF7448">
        <w:t xml:space="preserve">  </w:t>
      </w:r>
      <w:r>
        <w:t xml:space="preserve">   </w:t>
      </w:r>
      <w:r w:rsidRPr="00EF7448">
        <w:t>$ sudo yum -y install httpd postgresql postgresql-server postgresql-devel</w:t>
      </w:r>
    </w:p>
    <w:p w14:paraId="64AA1ED6" w14:textId="77777777" w:rsidR="00C431C4" w:rsidRPr="003368C4" w:rsidRDefault="00C431C4" w:rsidP="00C431C4"/>
    <w:p w14:paraId="6D6DD207" w14:textId="77777777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On AWS CENTOS7</w:t>
      </w:r>
    </w:p>
    <w:p w14:paraId="291F5207" w14:textId="77777777" w:rsidR="00C431C4" w:rsidRPr="003368C4" w:rsidRDefault="00C431C4" w:rsidP="00C431C4">
      <w:r w:rsidRPr="003368C4">
        <w:t>Install EPEL repository (included by default on ITS config)</w:t>
      </w:r>
    </w:p>
    <w:p w14:paraId="319A9735" w14:textId="77777777" w:rsidR="00C431C4" w:rsidRPr="003368C4" w:rsidRDefault="00C431C4" w:rsidP="00C431C4"/>
    <w:p w14:paraId="12A79CBB" w14:textId="77777777" w:rsidR="00C431C4" w:rsidRPr="00EF7448" w:rsidRDefault="00C431C4" w:rsidP="00C431C4">
      <w:pPr>
        <w:rPr>
          <w:rFonts w:cs="Arial"/>
        </w:rPr>
      </w:pPr>
      <w:r w:rsidRPr="003368C4">
        <w:t xml:space="preserve">    </w:t>
      </w:r>
      <w:r w:rsidRPr="00EF7448">
        <w:rPr>
          <w:rFonts w:cs="Arial"/>
        </w:rPr>
        <w:t>$ sudo yum install -y epel-release</w:t>
      </w:r>
    </w:p>
    <w:p w14:paraId="4334688E" w14:textId="77777777" w:rsidR="00C431C4" w:rsidRPr="00EF7448" w:rsidRDefault="00C431C4" w:rsidP="00C431C4">
      <w:pPr>
        <w:rPr>
          <w:rFonts w:cs="Arial"/>
        </w:rPr>
      </w:pPr>
      <w:r w:rsidRPr="00EF7448">
        <w:rPr>
          <w:rFonts w:cs="Arial"/>
        </w:rPr>
        <w:t xml:space="preserve">    $ sudo yum -y install gcc gcc-c++ python-pip python-devel gcc-gfortran cfitsio-devel</w:t>
      </w:r>
    </w:p>
    <w:p w14:paraId="4C9BF962" w14:textId="77777777" w:rsidR="00C431C4" w:rsidRPr="003368C4" w:rsidRDefault="00C431C4" w:rsidP="00C431C4"/>
    <w:p w14:paraId="16BB10BA" w14:textId="77777777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Python package installation with pip</w:t>
      </w:r>
    </w:p>
    <w:p w14:paraId="217D672B" w14:textId="77777777" w:rsidR="00C431C4" w:rsidRPr="003368C4" w:rsidRDefault="00C431C4" w:rsidP="00C431C4">
      <w:r w:rsidRPr="003368C4">
        <w:t xml:space="preserve">    $ sudo pip install --upgrade pip</w:t>
      </w:r>
    </w:p>
    <w:p w14:paraId="62EBADEB" w14:textId="77777777" w:rsidR="00C431C4" w:rsidRPr="003368C4" w:rsidRDefault="00C431C4" w:rsidP="00C431C4">
      <w:r w:rsidRPr="003368C4">
        <w:t xml:space="preserve">    $ sudo pip install mod_wsgi==4.4.21</w:t>
      </w:r>
    </w:p>
    <w:p w14:paraId="067BED49" w14:textId="77777777" w:rsidR="00C431C4" w:rsidRPr="003368C4" w:rsidRDefault="00C431C4" w:rsidP="00C431C4">
      <w:r w:rsidRPr="003368C4">
        <w:t xml:space="preserve">    $ sudo pip install psycopg2</w:t>
      </w:r>
    </w:p>
    <w:p w14:paraId="5B4AC5FC" w14:textId="77777777" w:rsidR="00C431C4" w:rsidRPr="003368C4" w:rsidRDefault="00C431C4" w:rsidP="00C431C4">
      <w:r w:rsidRPr="003368C4">
        <w:t xml:space="preserve">    $ sudo pip install sqlalchemy</w:t>
      </w:r>
    </w:p>
    <w:p w14:paraId="5E9A44CA" w14:textId="77777777" w:rsidR="00C431C4" w:rsidRPr="003368C4" w:rsidRDefault="00C431C4" w:rsidP="00C431C4">
      <w:r w:rsidRPr="003368C4">
        <w:t xml:space="preserve">    $ sudo pip install pyyaml</w:t>
      </w:r>
    </w:p>
    <w:p w14:paraId="5F4DD6F7" w14:textId="77777777" w:rsidR="00C431C4" w:rsidRPr="003368C4" w:rsidRDefault="00C431C4" w:rsidP="00C431C4">
      <w:r w:rsidRPr="003368C4">
        <w:t xml:space="preserve">    $ sudo pip install jinja2</w:t>
      </w:r>
    </w:p>
    <w:p w14:paraId="483CBCEA" w14:textId="77777777" w:rsidR="00C431C4" w:rsidRPr="003368C4" w:rsidRDefault="00C431C4" w:rsidP="00C431C4">
      <w:r w:rsidRPr="003368C4">
        <w:t xml:space="preserve">    $ sudo pip install pyfits</w:t>
      </w:r>
    </w:p>
    <w:p w14:paraId="5D282829" w14:textId="77777777" w:rsidR="00C431C4" w:rsidRPr="003368C4" w:rsidRDefault="00C431C4" w:rsidP="00C431C4">
      <w:r w:rsidRPr="003368C4">
        <w:t xml:space="preserve">    $ sudo pip install pywcs</w:t>
      </w:r>
    </w:p>
    <w:p w14:paraId="68998DD9" w14:textId="77777777" w:rsidR="00C431C4" w:rsidRPr="003368C4" w:rsidRDefault="00C431C4" w:rsidP="00C431C4">
      <w:r w:rsidRPr="003368C4">
        <w:t xml:space="preserve">    $ sudo pip install dateutils</w:t>
      </w:r>
    </w:p>
    <w:p w14:paraId="65E3BFAE" w14:textId="77777777" w:rsidR="00C431C4" w:rsidRPr="003368C4" w:rsidRDefault="00C431C4" w:rsidP="00C431C4">
      <w:r w:rsidRPr="003368C4">
        <w:t xml:space="preserve">    $ sudo pip install requests</w:t>
      </w:r>
    </w:p>
    <w:p w14:paraId="6D3D6E18" w14:textId="77777777" w:rsidR="00C431C4" w:rsidRPr="003368C4" w:rsidRDefault="00C431C4" w:rsidP="00C431C4">
      <w:r w:rsidRPr="003368C4">
        <w:t xml:space="preserve">    $ sudo pip install matplotlib</w:t>
      </w:r>
    </w:p>
    <w:p w14:paraId="68B58088" w14:textId="77777777" w:rsidR="00C431C4" w:rsidRPr="003368C4" w:rsidRDefault="00C431C4" w:rsidP="00C431C4">
      <w:r w:rsidRPr="003368C4">
        <w:t xml:space="preserve">    $ sudo pip install scipy</w:t>
      </w:r>
    </w:p>
    <w:p w14:paraId="1610DE51" w14:textId="77777777" w:rsidR="00C431C4" w:rsidRPr="003368C4" w:rsidRDefault="00C431C4" w:rsidP="00C431C4">
      <w:r w:rsidRPr="003368C4">
        <w:t xml:space="preserve">    $ sudo pip install pandas</w:t>
      </w:r>
    </w:p>
    <w:p w14:paraId="6CBD3ED2" w14:textId="2A6BCBE1" w:rsidR="00C431C4" w:rsidRPr="00904F2B" w:rsidRDefault="00C431C4" w:rsidP="00C431C4">
      <w:r w:rsidRPr="003368C4">
        <w:t xml:space="preserve">    $ sudo pip install astropy</w:t>
      </w:r>
    </w:p>
    <w:p w14:paraId="331FE28B" w14:textId="77777777" w:rsidR="00C431C4" w:rsidRPr="003368C4" w:rsidRDefault="00C431C4" w:rsidP="00C431C4"/>
    <w:p w14:paraId="4245DA54" w14:textId="397AA864" w:rsidR="00C431C4" w:rsidRPr="003368C4" w:rsidRDefault="00C431C4" w:rsidP="00C431C4">
      <w:r w:rsidRPr="003368C4">
        <w:t xml:space="preserve">  </w:t>
      </w:r>
      <w:r w:rsidRPr="003368C4">
        <w:rPr>
          <w:u w:val="single"/>
        </w:rPr>
        <w:t>If using s3</w:t>
      </w:r>
      <w:r w:rsidRPr="003368C4">
        <w:t xml:space="preserve"> (for dev purposes, probably not)</w:t>
      </w:r>
    </w:p>
    <w:p w14:paraId="0CD59C37" w14:textId="77777777" w:rsidR="00C431C4" w:rsidRPr="003368C4" w:rsidRDefault="00C431C4" w:rsidP="00C431C4">
      <w:r w:rsidRPr="003368C4">
        <w:t xml:space="preserve">    $ sudo pip install boto3</w:t>
      </w:r>
    </w:p>
    <w:p w14:paraId="286F084A" w14:textId="77777777" w:rsidR="009713D4" w:rsidRPr="003368C4" w:rsidRDefault="009713D4" w:rsidP="00C431C4"/>
    <w:p w14:paraId="03BFCED4" w14:textId="40348261" w:rsidR="00C431C4" w:rsidRPr="009713D4" w:rsidRDefault="00C431C4" w:rsidP="00C431C4">
      <w:pPr>
        <w:rPr>
          <w:u w:val="single"/>
        </w:rPr>
      </w:pPr>
      <w:r w:rsidRPr="003368C4">
        <w:rPr>
          <w:u w:val="single"/>
        </w:rPr>
        <w:t>Set up the 'fitsdata' account</w:t>
      </w:r>
    </w:p>
    <w:p w14:paraId="706E5B9A" w14:textId="77777777" w:rsidR="00C431C4" w:rsidRPr="003368C4" w:rsidRDefault="00C431C4" w:rsidP="00C431C4">
      <w:r w:rsidRPr="003368C4">
        <w:t xml:space="preserve">    $ sudo /usr/sbin/groupadd -g 5179 fitsdata</w:t>
      </w:r>
    </w:p>
    <w:p w14:paraId="54BD12D0" w14:textId="77777777" w:rsidR="00C431C4" w:rsidRPr="003368C4" w:rsidRDefault="00C431C4" w:rsidP="00C431C4">
      <w:r w:rsidRPr="003368C4">
        <w:t xml:space="preserve">    $ sudo /usr/sbin/useradd -c 'FITS data' -u 5179 -g 5179 fitsdata</w:t>
      </w:r>
    </w:p>
    <w:p w14:paraId="748796BE" w14:textId="77777777" w:rsidR="00C431C4" w:rsidRPr="003368C4" w:rsidRDefault="00C431C4" w:rsidP="00C431C4">
      <w:r w:rsidRPr="003368C4">
        <w:t xml:space="preserve">    $ sudo passwd fitsdata</w:t>
      </w:r>
    </w:p>
    <w:p w14:paraId="1E9CFBB8" w14:textId="77777777" w:rsidR="009713D4" w:rsidRPr="003368C4" w:rsidRDefault="009713D4" w:rsidP="00C431C4"/>
    <w:p w14:paraId="4DF7347C" w14:textId="615620C8" w:rsidR="00C431C4" w:rsidRPr="003368C4" w:rsidRDefault="00C431C4" w:rsidP="00C431C4">
      <w:pPr>
        <w:rPr>
          <w:u w:val="single"/>
        </w:rPr>
      </w:pPr>
      <w:r w:rsidRPr="003368C4">
        <w:rPr>
          <w:u w:val="single"/>
        </w:rPr>
        <w:t>If this is a gemini fits server, edit /etc/group and add fitsdata</w:t>
      </w:r>
    </w:p>
    <w:p w14:paraId="1FA544F4" w14:textId="77777777" w:rsidR="00C431C4" w:rsidRPr="003368C4" w:rsidRDefault="00C431C4" w:rsidP="00C431C4">
      <w:r w:rsidRPr="003368C4">
        <w:t xml:space="preserve">    $ sudo  vi(or emacs) /etc/group</w:t>
      </w:r>
    </w:p>
    <w:p w14:paraId="2252F832" w14:textId="77777777" w:rsidR="00C431C4" w:rsidRPr="003368C4" w:rsidRDefault="00C431C4" w:rsidP="00C431C4">
      <w:r w:rsidRPr="003368C4">
        <w:t xml:space="preserve">       geminidata:x:502:fitsdata</w:t>
      </w:r>
    </w:p>
    <w:p w14:paraId="7F4F41D1" w14:textId="77777777" w:rsidR="009713D4" w:rsidRPr="003368C4" w:rsidRDefault="009713D4" w:rsidP="00C431C4"/>
    <w:p w14:paraId="3FA9D464" w14:textId="1AC70D4E" w:rsidR="00C431C4" w:rsidRPr="009713D4" w:rsidRDefault="009713D4" w:rsidP="00C431C4">
      <w:pPr>
        <w:rPr>
          <w:u w:val="single"/>
        </w:rPr>
      </w:pPr>
      <w:r>
        <w:rPr>
          <w:u w:val="single"/>
        </w:rPr>
        <w:t>Set up FitsStorage and DRAGONS</w:t>
      </w:r>
    </w:p>
    <w:p w14:paraId="7145C88E" w14:textId="77777777" w:rsidR="00C431C4" w:rsidRPr="003368C4" w:rsidRDefault="00C431C4" w:rsidP="00C431C4">
      <w:r w:rsidRPr="003368C4">
        <w:t xml:space="preserve">    $ sudo mkdir /opt/FitsStorage</w:t>
      </w:r>
    </w:p>
    <w:p w14:paraId="1D2BF3B0" w14:textId="77777777" w:rsidR="00C431C4" w:rsidRDefault="00C431C4" w:rsidP="00C431C4">
      <w:r w:rsidRPr="003368C4">
        <w:t xml:space="preserve">    $ sudo chown fitsdata:fitsdata /opt/FitsStorage/</w:t>
      </w:r>
    </w:p>
    <w:p w14:paraId="7E5AC9BA" w14:textId="319AE669" w:rsidR="009713D4" w:rsidRDefault="009713D4" w:rsidP="009713D4">
      <w:r>
        <w:t xml:space="preserve">    $ cd /opt/FitsStorage</w:t>
      </w:r>
    </w:p>
    <w:p w14:paraId="3AED2725" w14:textId="5800A0BE" w:rsidR="009713D4" w:rsidRDefault="009713D4" w:rsidP="009713D4">
      <w:r>
        <w:t xml:space="preserve">    $ svn checkout http://scisoft/svn/FitsStorage/trunk .</w:t>
      </w:r>
    </w:p>
    <w:p w14:paraId="6B392946" w14:textId="77777777" w:rsidR="009713D4" w:rsidRDefault="009713D4" w:rsidP="009713D4"/>
    <w:p w14:paraId="5B54EAA1" w14:textId="17665CFB" w:rsidR="009713D4" w:rsidRDefault="009713D4" w:rsidP="009713D4">
      <w:r>
        <w:t xml:space="preserve">      Note: If you forget to do this as 'fitsdata', and svn checkout with your sudo account </w:t>
      </w:r>
    </w:p>
    <w:p w14:paraId="6625E02E" w14:textId="5459E300" w:rsidR="009713D4" w:rsidRDefault="009713D4" w:rsidP="009713D4">
      <w:r>
        <w:t xml:space="preserve">       (it happens!), you can chown the directory recursively.</w:t>
      </w:r>
    </w:p>
    <w:p w14:paraId="3A590691" w14:textId="77777777" w:rsidR="00291076" w:rsidRDefault="00291076" w:rsidP="009713D4"/>
    <w:p w14:paraId="7523F3DC" w14:textId="56163AA6" w:rsidR="009713D4" w:rsidRDefault="009713D4" w:rsidP="00C431C4">
      <w:r>
        <w:t xml:space="preserve">    $ sudo chown -R fitsdata:fitsdata FitsStorage/</w:t>
      </w:r>
    </w:p>
    <w:p w14:paraId="7756D252" w14:textId="77777777" w:rsidR="00BE3C92" w:rsidRDefault="00BE3C92" w:rsidP="00C431C4"/>
    <w:p w14:paraId="289BFBC3" w14:textId="0316414F" w:rsidR="009713D4" w:rsidRPr="009713D4" w:rsidRDefault="009713D4" w:rsidP="009713D4">
      <w:pPr>
        <w:rPr>
          <w:u w:val="single"/>
        </w:rPr>
      </w:pPr>
      <w:r w:rsidRPr="009713D4">
        <w:rPr>
          <w:u w:val="single"/>
        </w:rPr>
        <w:t>Installing DRAGONS</w:t>
      </w:r>
    </w:p>
    <w:p w14:paraId="05D488A7" w14:textId="77777777" w:rsidR="009713D4" w:rsidRDefault="009713D4" w:rsidP="009713D4">
      <w:r>
        <w:t>Get DRAGONS from GitHub.</w:t>
      </w:r>
    </w:p>
    <w:p w14:paraId="33FDB553" w14:textId="32B29596" w:rsidR="009713D4" w:rsidRDefault="009713D4" w:rsidP="009713D4">
      <w:r>
        <w:t>Note: git pull will place 'DRAGONS' directly on cwd</w:t>
      </w:r>
    </w:p>
    <w:p w14:paraId="4D543643" w14:textId="77777777" w:rsidR="009713D4" w:rsidRDefault="009713D4" w:rsidP="009713D4"/>
    <w:p w14:paraId="2721ED8C" w14:textId="77777777" w:rsidR="009713D4" w:rsidRDefault="009713D4" w:rsidP="009713D4">
      <w:r>
        <w:t xml:space="preserve">    $ cd /opt</w:t>
      </w:r>
    </w:p>
    <w:p w14:paraId="5BA2D6C5" w14:textId="77777777" w:rsidR="009713D4" w:rsidRDefault="009713D4" w:rsidP="009713D4">
      <w:r>
        <w:t xml:space="preserve">    $ sudo git clone https://github.com/GeminiDRSoftware/DRAGONS.git</w:t>
      </w:r>
    </w:p>
    <w:p w14:paraId="11162547" w14:textId="77777777" w:rsidR="009713D4" w:rsidRDefault="009713D4" w:rsidP="009713D4"/>
    <w:p w14:paraId="19A0C2E0" w14:textId="77777777" w:rsidR="009713D4" w:rsidRDefault="009713D4" w:rsidP="009713D4">
      <w:r>
        <w:t xml:space="preserve">  Now, under /opt you should have directories with owners that look like,</w:t>
      </w:r>
    </w:p>
    <w:p w14:paraId="4760DA0D" w14:textId="77777777" w:rsidR="009713D4" w:rsidRDefault="009713D4" w:rsidP="009713D4"/>
    <w:p w14:paraId="6999F3EB" w14:textId="08216EE4" w:rsidR="009713D4" w:rsidRDefault="009713D4" w:rsidP="009713D4">
      <w:r>
        <w:t xml:space="preserve">    drwxr-xr-x  11 fitsdata     4096 Feb  8 16:24 FitsStorage/</w:t>
      </w:r>
    </w:p>
    <w:p w14:paraId="60CE60DE" w14:textId="1A95061C" w:rsidR="00C431C4" w:rsidRDefault="009713D4" w:rsidP="003155A8">
      <w:r>
        <w:t xml:space="preserve">    drwxr-xr-x  13 &lt;youract&gt; 4096 Feb  7 17:45 DRAGONS</w:t>
      </w:r>
    </w:p>
    <w:p w14:paraId="62182794" w14:textId="77777777" w:rsidR="009713D4" w:rsidRDefault="009713D4" w:rsidP="003155A8"/>
    <w:p w14:paraId="47F28549" w14:textId="24BA367C" w:rsidR="009713D4" w:rsidRPr="009713D4" w:rsidRDefault="009713D4" w:rsidP="009713D4">
      <w:pPr>
        <w:rPr>
          <w:u w:val="single"/>
        </w:rPr>
      </w:pPr>
      <w:r>
        <w:t xml:space="preserve">  </w:t>
      </w:r>
      <w:r w:rsidRPr="009713D4">
        <w:rPr>
          <w:u w:val="single"/>
        </w:rPr>
        <w:t>Install fitsverify</w:t>
      </w:r>
    </w:p>
    <w:p w14:paraId="3DF010A5" w14:textId="77777777" w:rsidR="009713D4" w:rsidRDefault="009713D4" w:rsidP="009713D4">
      <w:r>
        <w:t xml:space="preserve">  As part of file validation, FitsStorage makes use of the executable, "fitsverify'.</w:t>
      </w:r>
    </w:p>
    <w:p w14:paraId="3DBB5C96" w14:textId="77777777" w:rsidR="009713D4" w:rsidRDefault="009713D4" w:rsidP="009713D4">
      <w:r>
        <w:t xml:space="preserve">  This is an executable built from the cfitsio library. You can find this executable </w:t>
      </w:r>
    </w:p>
    <w:p w14:paraId="57DBCDBE" w14:textId="77777777" w:rsidR="009713D4" w:rsidRDefault="009713D4" w:rsidP="009713D4">
      <w:r>
        <w:t xml:space="preserve">  on current production Fits servers in /opt. Add this to /opt on the new server and</w:t>
      </w:r>
    </w:p>
    <w:p w14:paraId="2670D767" w14:textId="77777777" w:rsidR="009713D4" w:rsidRDefault="009713D4" w:rsidP="009713D4">
      <w:r>
        <w:t xml:space="preserve">  make the owner 'fitsdata'. Your /opt directory should then look something like,</w:t>
      </w:r>
    </w:p>
    <w:p w14:paraId="52045B0A" w14:textId="77777777" w:rsidR="009713D4" w:rsidRDefault="009713D4" w:rsidP="009713D4"/>
    <w:p w14:paraId="0C25798F" w14:textId="77777777" w:rsidR="009713D4" w:rsidRDefault="009713D4" w:rsidP="009713D4">
      <w:r>
        <w:t xml:space="preserve">  /opt:</w:t>
      </w:r>
    </w:p>
    <w:p w14:paraId="14B51E25" w14:textId="77777777" w:rsidR="009713D4" w:rsidRDefault="009713D4" w:rsidP="009713D4">
      <w:r>
        <w:t xml:space="preserve">  drwxr-xr-x  12 &lt;youract&gt;    root 4096 May 11 16:22 DRAGONS</w:t>
      </w:r>
    </w:p>
    <w:p w14:paraId="035237F4" w14:textId="16C8FBCE" w:rsidR="009713D4" w:rsidRDefault="009713D4" w:rsidP="009713D4">
      <w:r>
        <w:t xml:space="preserve">  drwxr-xr-x  12 fitsdata   fitsdata 4096 May  8 15:58 FitsStorage</w:t>
      </w:r>
    </w:p>
    <w:p w14:paraId="04393C33" w14:textId="3770CFA0" w:rsidR="009713D4" w:rsidRDefault="009713D4" w:rsidP="009713D4">
      <w:r>
        <w:t xml:space="preserve">  drwxr-xr-x   2 &lt;youract&gt;     root 4096 May 20 15:26 fitsverify</w:t>
      </w:r>
    </w:p>
    <w:p w14:paraId="22C7189E" w14:textId="77777777" w:rsidR="009713D4" w:rsidRDefault="009713D4" w:rsidP="009713D4"/>
    <w:p w14:paraId="4B0836B0" w14:textId="77777777" w:rsidR="009713D4" w:rsidRDefault="009713D4" w:rsidP="009713D4">
      <w:r>
        <w:t xml:space="preserve">  It likely will be true that the 'fitsverify' binary will need to be compiled </w:t>
      </w:r>
    </w:p>
    <w:p w14:paraId="1526CB9B" w14:textId="77777777" w:rsidR="009713D4" w:rsidRDefault="009713D4" w:rsidP="009713D4">
      <w:r>
        <w:t xml:space="preserve">  from source if the OS is something other than CentOS7.</w:t>
      </w:r>
    </w:p>
    <w:p w14:paraId="53B33693" w14:textId="77777777" w:rsidR="009713D4" w:rsidRDefault="009713D4" w:rsidP="003155A8"/>
    <w:p w14:paraId="686700CF" w14:textId="5DEF2682" w:rsidR="00C431C4" w:rsidRDefault="00C431C4" w:rsidP="00C431C4">
      <w:pPr>
        <w:pStyle w:val="Heading1"/>
      </w:pPr>
      <w:bookmarkStart w:id="3" w:name="_Toc381033592"/>
      <w:r>
        <w:t>Setup the web server</w:t>
      </w:r>
      <w:bookmarkEnd w:id="3"/>
    </w:p>
    <w:p w14:paraId="5296FA89" w14:textId="77777777" w:rsidR="00C431C4" w:rsidRPr="003368C4" w:rsidRDefault="00C431C4" w:rsidP="00C431C4">
      <w:r w:rsidRPr="003368C4">
        <w:t>Your sudo account will be used to set up the web server.</w:t>
      </w:r>
    </w:p>
    <w:p w14:paraId="051644D9" w14:textId="77777777" w:rsidR="00C431C4" w:rsidRPr="003368C4" w:rsidRDefault="00C431C4" w:rsidP="00C431C4"/>
    <w:p w14:paraId="425BDB99" w14:textId="77777777" w:rsidR="00C431C4" w:rsidRPr="003368C4" w:rsidRDefault="00C431C4" w:rsidP="00C431C4">
      <w:pPr>
        <w:ind w:hanging="142"/>
      </w:pPr>
      <w:r w:rsidRPr="003368C4">
        <w:t xml:space="preserve">  The following is a shell "install script" that will provide necessary configuration for the Apache server using mod_wsgi. </w:t>
      </w:r>
      <w:r>
        <w:t>This is i</w:t>
      </w:r>
      <w:r w:rsidRPr="003368C4">
        <w:t>nstalled with mod_wsgi-express. You can copy and paste this into a file (suggestion: &gt; /tmp/install_script.sh) and run it.</w:t>
      </w:r>
    </w:p>
    <w:p w14:paraId="59046136" w14:textId="77777777" w:rsidR="00C431C4" w:rsidRPr="003368C4" w:rsidRDefault="00C431C4" w:rsidP="00C431C4"/>
    <w:p w14:paraId="18122C49" w14:textId="77777777" w:rsidR="00C431C4" w:rsidRPr="003368C4" w:rsidRDefault="00C431C4" w:rsidP="00C431C4">
      <w:r w:rsidRPr="003368C4">
        <w:t>(Modify the variables at the beginning of the following script if needed)</w:t>
      </w:r>
    </w:p>
    <w:p w14:paraId="0C39B3EE" w14:textId="3AA5319A" w:rsidR="00C431C4" w:rsidRPr="003368C4" w:rsidRDefault="00470529" w:rsidP="00C431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0E692" wp14:editId="513F6010">
                <wp:simplePos x="0" y="0"/>
                <wp:positionH relativeFrom="column">
                  <wp:posOffset>51435</wp:posOffset>
                </wp:positionH>
                <wp:positionV relativeFrom="paragraph">
                  <wp:posOffset>46355</wp:posOffset>
                </wp:positionV>
                <wp:extent cx="50292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3.65pt" to="400.05pt,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6FFA319" w14:textId="77777777" w:rsidR="00470529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NOTE!!! IF YOU MODIFY THE FO</w:t>
      </w:r>
      <w:r>
        <w:rPr>
          <w:rFonts w:ascii="Lucida Console" w:hAnsi="Lucida Console"/>
        </w:rPr>
        <w:t>LLOWING, THE CHANGES NEED TO BE</w:t>
      </w:r>
    </w:p>
    <w:p w14:paraId="699D7601" w14:textId="27B7EEF7" w:rsidR="00C431C4" w:rsidRPr="008934C6" w:rsidRDefault="00C431C4" w:rsidP="00470529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</w:t>
      </w:r>
      <w:r w:rsidR="00470529">
        <w:rPr>
          <w:rFonts w:ascii="Lucida Console" w:hAnsi="Lucida Console"/>
        </w:rPr>
        <w:t xml:space="preserve"> </w:t>
      </w:r>
      <w:r w:rsidRPr="008934C6">
        <w:rPr>
          <w:rFonts w:ascii="Lucida Console" w:hAnsi="Lucida Console"/>
        </w:rPr>
        <w:t>TRANSLATED TO</w:t>
      </w:r>
      <w:r w:rsidR="00470529">
        <w:rPr>
          <w:rFonts w:ascii="Lucida Console" w:hAnsi="Lucida Console"/>
        </w:rPr>
        <w:t xml:space="preserve"> </w:t>
      </w:r>
      <w:r w:rsidRPr="008934C6">
        <w:rPr>
          <w:rFonts w:ascii="Lucida Console" w:hAnsi="Lucida Console"/>
        </w:rPr>
        <w:t>/etc/systemd/syst</w:t>
      </w:r>
      <w:r w:rsidR="00470529">
        <w:rPr>
          <w:rFonts w:ascii="Lucida Console" w:hAnsi="Lucida Console"/>
        </w:rPr>
        <w:t>em/fits-httpd.service!!</w:t>
      </w:r>
    </w:p>
    <w:p w14:paraId="58C4E984" w14:textId="77777777" w:rsidR="00C431C4" w:rsidRPr="008934C6" w:rsidRDefault="00C431C4" w:rsidP="00C431C4">
      <w:pPr>
        <w:rPr>
          <w:rFonts w:ascii="Lucida Console" w:hAnsi="Lucida Console"/>
        </w:rPr>
      </w:pPr>
    </w:p>
    <w:p w14:paraId="153F4F0A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FITSSTORAGE_ROOT=/opt/FitsStorage</w:t>
      </w:r>
    </w:p>
    <w:p w14:paraId="38C7DD31" w14:textId="5830ECD2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DRAGONS_ROOT=/o</w:t>
      </w:r>
      <w:r w:rsidR="00470529">
        <w:rPr>
          <w:rFonts w:ascii="Lucida Console" w:hAnsi="Lucida Console"/>
        </w:rPr>
        <w:t>pt/DRAGONS</w:t>
      </w:r>
    </w:p>
    <w:p w14:paraId="667D813B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MODWSGI_DIR=/opt/modwsgi-default</w:t>
      </w:r>
    </w:p>
    <w:p w14:paraId="77D3ABDE" w14:textId="77777777" w:rsidR="00C431C4" w:rsidRPr="008934C6" w:rsidRDefault="00C431C4" w:rsidP="00C431C4">
      <w:pPr>
        <w:rPr>
          <w:rFonts w:ascii="Lucida Console" w:hAnsi="Lucida Console"/>
        </w:rPr>
      </w:pPr>
    </w:p>
    <w:p w14:paraId="0E755205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Explanation of options that we are setting in MODWSGI_OPTS</w:t>
      </w:r>
    </w:p>
    <w:p w14:paraId="45D852B9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--server-root</w:t>
      </w:r>
      <w:r>
        <w:rPr>
          <w:rFonts w:ascii="Lucida Console" w:hAnsi="Lucida Console"/>
        </w:rPr>
        <w:t xml:space="preserve">            Where to store</w:t>
      </w:r>
      <w:r w:rsidRPr="008934C6">
        <w:rPr>
          <w:rFonts w:ascii="Lucida Console" w:hAnsi="Lucida Console"/>
        </w:rPr>
        <w:t xml:space="preserve"> server setup information</w:t>
      </w:r>
    </w:p>
    <w:p w14:paraId="16EA52EF" w14:textId="77777777" w:rsidR="00C431C4" w:rsidRPr="008934C6" w:rsidRDefault="00C431C4" w:rsidP="00C431C4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# --access-log             </w:t>
      </w:r>
      <w:r w:rsidRPr="008934C6">
        <w:rPr>
          <w:rFonts w:ascii="Lucida Console" w:hAnsi="Lucida Console"/>
        </w:rPr>
        <w:t>Enable access log (off by default)</w:t>
      </w:r>
    </w:p>
    <w:p w14:paraId="367C587E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</w:t>
      </w:r>
      <w:r>
        <w:rPr>
          <w:rFonts w:ascii="Lucida Console" w:hAnsi="Lucida Console"/>
        </w:rPr>
        <w:t xml:space="preserve"> --url-alias              </w:t>
      </w:r>
      <w:r w:rsidRPr="008934C6">
        <w:rPr>
          <w:rFonts w:ascii="Lucida Console" w:hAnsi="Lucida Console"/>
        </w:rPr>
        <w:t>Alias URL for static files (one per alias)</w:t>
      </w:r>
    </w:p>
    <w:p w14:paraId="5B5BA00E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--python-path            Additional content for PYTHONPATH</w:t>
      </w:r>
    </w:p>
    <w:p w14:paraId="65182176" w14:textId="77777777" w:rsidR="00C431C4" w:rsidRPr="008934C6" w:rsidRDefault="00C431C4" w:rsidP="00C431C4">
      <w:pPr>
        <w:rPr>
          <w:rFonts w:ascii="Lucida Console" w:hAnsi="Lucida Console"/>
        </w:rPr>
      </w:pPr>
    </w:p>
    <w:p w14:paraId="69C886AE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MODWSGI_OPTS="\</w:t>
      </w:r>
    </w:p>
    <w:p w14:paraId="4CE3A0BE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--server-root $MODWSGI_DIR \</w:t>
      </w:r>
    </w:p>
    <w:p w14:paraId="539A8991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--port 80 \</w:t>
      </w:r>
    </w:p>
    <w:p w14:paraId="6A9C52C5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--user apache --group apache \</w:t>
      </w:r>
    </w:p>
    <w:p w14:paraId="0A203A45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--access-log \</w:t>
      </w:r>
    </w:p>
    <w:p w14:paraId="11680F5C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--url-alias /static $FITSSTORAGE_ROOT/htmldocroot \</w:t>
      </w:r>
    </w:p>
    <w:p w14:paraId="6021E8ED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--url-alias /favicon.ico $FITSSTORAGE_ROOT/htmldocroot/favicon.ico \</w:t>
      </w:r>
    </w:p>
    <w:p w14:paraId="0FF1C842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--url-alias /robots.txt $FITSSTORAGE_ROOT/htmldocroot/robots.txt \</w:t>
      </w:r>
    </w:p>
    <w:p w14:paraId="499C3EA1" w14:textId="77777777" w:rsidR="00C431C4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--python-path $FITSSTORAGE_ROOT \</w:t>
      </w:r>
    </w:p>
    <w:p w14:paraId="0A1B783D" w14:textId="77777777" w:rsidR="00C431C4" w:rsidRPr="008934C6" w:rsidRDefault="00C431C4" w:rsidP="00C431C4">
      <w:pPr>
        <w:rPr>
          <w:rFonts w:ascii="Lucida Console" w:hAnsi="Lucida Console"/>
        </w:rPr>
      </w:pPr>
      <w:r>
        <w:rPr>
          <w:rFonts w:ascii="Lucida Console" w:hAnsi="Lucida Console"/>
        </w:rPr>
        <w:t>--python-path $DRAGONS_ROOT \</w:t>
      </w:r>
    </w:p>
    <w:p w14:paraId="5AE07627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"</w:t>
      </w:r>
    </w:p>
    <w:p w14:paraId="7021A6A2" w14:textId="77777777" w:rsidR="00C431C4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mkdir ${MODWSGI_DIR}</w:t>
      </w:r>
    </w:p>
    <w:p w14:paraId="56028757" w14:textId="77777777" w:rsidR="00C431C4" w:rsidRPr="008934C6" w:rsidRDefault="00C431C4" w:rsidP="00C431C4">
      <w:pPr>
        <w:rPr>
          <w:rFonts w:ascii="Lucida Console" w:hAnsi="Lucida Console"/>
        </w:rPr>
      </w:pPr>
    </w:p>
    <w:p w14:paraId="3A0F036D" w14:textId="77777777" w:rsidR="00C431C4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The extra argument is the WSGI entry point</w:t>
      </w:r>
    </w:p>
    <w:p w14:paraId="6D0338DF" w14:textId="77777777" w:rsidR="00C431C4" w:rsidRPr="008934C6" w:rsidRDefault="00C431C4" w:rsidP="00C431C4">
      <w:pPr>
        <w:rPr>
          <w:rFonts w:ascii="Lucida Console" w:hAnsi="Lucida Console"/>
        </w:rPr>
      </w:pPr>
    </w:p>
    <w:p w14:paraId="2FA9BFC5" w14:textId="77777777" w:rsidR="00C431C4" w:rsidRPr="000F44EC" w:rsidRDefault="00C431C4" w:rsidP="00C431C4">
      <w:pPr>
        <w:rPr>
          <w:rFonts w:ascii="Lucida Console" w:hAnsi="Lucida Console"/>
        </w:rPr>
      </w:pPr>
      <w:r w:rsidRPr="000F44EC">
        <w:rPr>
          <w:rFonts w:ascii="Lucida Console" w:hAnsi="Lucida Console"/>
        </w:rPr>
        <w:t>mod_wsgi-express setup-server\</w:t>
      </w:r>
    </w:p>
    <w:p w14:paraId="1E2EACAE" w14:textId="77777777" w:rsidR="00C431C4" w:rsidRPr="000F44EC" w:rsidRDefault="00C431C4" w:rsidP="00C431C4">
      <w:pPr>
        <w:rPr>
          <w:rFonts w:ascii="Lucida Console" w:hAnsi="Lucida Console"/>
          <w:sz w:val="22"/>
          <w:szCs w:val="22"/>
        </w:rPr>
      </w:pPr>
      <w:r w:rsidRPr="000F44EC">
        <w:rPr>
          <w:rFonts w:ascii="Lucida Console" w:hAnsi="Lucida Console"/>
        </w:rPr>
        <w:t>$MODWSGI_OPTS $FITSSTORAGE_ROOT/fits_storage/wsgihandler.py</w:t>
      </w:r>
    </w:p>
    <w:p w14:paraId="7FA346F4" w14:textId="77777777" w:rsidR="00C431C4" w:rsidRPr="008934C6" w:rsidRDefault="00C431C4" w:rsidP="00C431C4">
      <w:pPr>
        <w:rPr>
          <w:rFonts w:ascii="Lucida Console" w:hAnsi="Lucida Console"/>
        </w:rPr>
      </w:pPr>
    </w:p>
    <w:p w14:paraId="35E6043D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# And set let apa</w:t>
      </w:r>
      <w:r>
        <w:rPr>
          <w:rFonts w:ascii="Lucida Console" w:hAnsi="Lucida Console"/>
        </w:rPr>
        <w:t>che handle that dir from now on</w:t>
      </w:r>
    </w:p>
    <w:p w14:paraId="543D6CE7" w14:textId="77777777" w:rsidR="00C431C4" w:rsidRPr="008934C6" w:rsidRDefault="00C431C4" w:rsidP="00C431C4">
      <w:pPr>
        <w:rPr>
          <w:rFonts w:ascii="Lucida Console" w:hAnsi="Lucida Console"/>
        </w:rPr>
      </w:pPr>
      <w:r w:rsidRPr="008934C6">
        <w:rPr>
          <w:rFonts w:ascii="Lucida Console" w:hAnsi="Lucida Console"/>
        </w:rPr>
        <w:t>chown -R apache:apache $MODWSGI_DIR</w:t>
      </w:r>
    </w:p>
    <w:p w14:paraId="5387C477" w14:textId="3F302A57" w:rsidR="00C431C4" w:rsidRPr="003368C4" w:rsidRDefault="00470529" w:rsidP="00C431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51A95" wp14:editId="3F54996D">
                <wp:simplePos x="0" y="0"/>
                <wp:positionH relativeFrom="column">
                  <wp:posOffset>51435</wp:posOffset>
                </wp:positionH>
                <wp:positionV relativeFrom="paragraph">
                  <wp:posOffset>91440</wp:posOffset>
                </wp:positionV>
                <wp:extent cx="50292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7.2pt" to="400.05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A88EE50" w14:textId="77777777" w:rsidR="00C431C4" w:rsidRPr="003368C4" w:rsidRDefault="00C431C4" w:rsidP="00C431C4">
      <w:r w:rsidRPr="003368C4">
        <w:t>EOF</w:t>
      </w:r>
    </w:p>
    <w:p w14:paraId="122B27D1" w14:textId="77777777" w:rsidR="00C431C4" w:rsidRPr="003368C4" w:rsidRDefault="00C431C4" w:rsidP="00C431C4"/>
    <w:p w14:paraId="1CA32B9C" w14:textId="77777777" w:rsidR="00C431C4" w:rsidRPr="003368C4" w:rsidRDefault="00C431C4" w:rsidP="00C431C4">
      <w:pPr>
        <w:rPr>
          <w:b/>
          <w:u w:val="single"/>
        </w:rPr>
      </w:pPr>
      <w:r w:rsidRPr="003368C4">
        <w:rPr>
          <w:b/>
          <w:u w:val="single"/>
        </w:rPr>
        <w:t>Run the install script to set up mod_wsgi</w:t>
      </w:r>
    </w:p>
    <w:p w14:paraId="3ACCB95E" w14:textId="77777777" w:rsidR="00C431C4" w:rsidRPr="003368C4" w:rsidRDefault="00C431C4" w:rsidP="00C431C4"/>
    <w:p w14:paraId="5AF01FBE" w14:textId="77777777" w:rsidR="00C431C4" w:rsidRPr="005433F9" w:rsidRDefault="00C431C4" w:rsidP="00C431C4">
      <w:r>
        <w:t>After saving the above install script (here we have written it to /tmp), execute the script.</w:t>
      </w:r>
    </w:p>
    <w:p w14:paraId="48FE98A2" w14:textId="77777777" w:rsidR="00C431C4" w:rsidRDefault="00C431C4" w:rsidP="00C431C4">
      <w:pPr>
        <w:rPr>
          <w:rFonts w:ascii="Lucida Console" w:hAnsi="Lucida Console"/>
          <w:sz w:val="18"/>
          <w:szCs w:val="18"/>
        </w:rPr>
      </w:pPr>
    </w:p>
    <w:p w14:paraId="6A326C2B" w14:textId="77777777" w:rsidR="00C431C4" w:rsidRPr="000F44EC" w:rsidRDefault="00C431C4" w:rsidP="00C431C4">
      <w:pPr>
        <w:rPr>
          <w:rFonts w:ascii="Lucida Console" w:hAnsi="Lucida Console"/>
          <w:sz w:val="18"/>
          <w:szCs w:val="18"/>
        </w:rPr>
      </w:pPr>
      <w:r w:rsidRPr="000F44EC">
        <w:rPr>
          <w:rFonts w:ascii="Lucida Console" w:hAnsi="Lucida Console"/>
          <w:sz w:val="18"/>
          <w:szCs w:val="18"/>
        </w:rPr>
        <w:t>$ sudo bash /tmp/install_script.sh</w:t>
      </w:r>
    </w:p>
    <w:p w14:paraId="2B6CAE59" w14:textId="77777777" w:rsidR="00C431C4" w:rsidRPr="003368C4" w:rsidRDefault="00C431C4" w:rsidP="00C431C4"/>
    <w:p w14:paraId="0369686C" w14:textId="77777777" w:rsidR="00C431C4" w:rsidRPr="003368C4" w:rsidRDefault="00C431C4" w:rsidP="00C431C4">
      <w:r w:rsidRPr="003368C4">
        <w:t>(If you have written the file somewhere else, execute that, of course.)</w:t>
      </w:r>
    </w:p>
    <w:p w14:paraId="7DD7B3C6" w14:textId="77777777" w:rsidR="00C431C4" w:rsidRPr="003368C4" w:rsidRDefault="00C431C4" w:rsidP="00C431C4"/>
    <w:p w14:paraId="5718AA24" w14:textId="77777777" w:rsidR="00C431C4" w:rsidRPr="003368C4" w:rsidRDefault="00C431C4" w:rsidP="00C431C4">
      <w:r w:rsidRPr="003368C4">
        <w:t>To run the web server from systemd</w:t>
      </w:r>
    </w:p>
    <w:p w14:paraId="6844009E" w14:textId="77777777" w:rsidR="00C431C4" w:rsidRPr="003368C4" w:rsidRDefault="00C431C4" w:rsidP="00C431C4">
      <w:r w:rsidRPr="003368C4">
        <w:t xml:space="preserve">  </w:t>
      </w:r>
    </w:p>
    <w:p w14:paraId="13D88990" w14:textId="77777777" w:rsidR="00C431C4" w:rsidRPr="003368C4" w:rsidRDefault="00C431C4" w:rsidP="00C431C4">
      <w:r w:rsidRPr="003368C4">
        <w:t>$ sudo cp /opt/FitsStorage/otherfiles/etc_systemd_system_fits-httpd.service /etc/systemd/system/fits-httpd.service</w:t>
      </w:r>
    </w:p>
    <w:p w14:paraId="75221CD2" w14:textId="77777777" w:rsidR="00C431C4" w:rsidRPr="003368C4" w:rsidRDefault="00C431C4" w:rsidP="00C431C4"/>
    <w:p w14:paraId="38B89761" w14:textId="77777777" w:rsidR="00C431C4" w:rsidRPr="003368C4" w:rsidRDefault="00C431C4" w:rsidP="00C431C4">
      <w:r w:rsidRPr="003368C4">
        <w:t>$ sudo cp /opt/FitsStorage/otherfiles/etc-sysconfig-httpd /etc/sysconfig/httpd</w:t>
      </w:r>
    </w:p>
    <w:p w14:paraId="1C943E14" w14:textId="77777777" w:rsidR="00C431C4" w:rsidRPr="003368C4" w:rsidRDefault="00C431C4" w:rsidP="00C431C4"/>
    <w:p w14:paraId="7E1E56EF" w14:textId="77777777" w:rsidR="00C431C4" w:rsidRDefault="00C431C4" w:rsidP="00C431C4">
      <w:r w:rsidRPr="003368C4">
        <w:t>Edit the config file generated by the install_script.sh. This configuration file will</w:t>
      </w:r>
      <w:r>
        <w:t xml:space="preserve"> be</w:t>
      </w:r>
    </w:p>
    <w:p w14:paraId="6CFA0E93" w14:textId="77777777" w:rsidR="00C431C4" w:rsidRDefault="00C431C4" w:rsidP="00C431C4">
      <w:r w:rsidRPr="003368C4">
        <w:t xml:space="preserve"> /</w:t>
      </w:r>
      <w:r>
        <w:t>opt/modwsgi-default/httpd.conf.</w:t>
      </w:r>
    </w:p>
    <w:p w14:paraId="500E1211" w14:textId="77777777" w:rsidR="00C431C4" w:rsidRDefault="00C431C4" w:rsidP="00C431C4"/>
    <w:p w14:paraId="46D7E8F9" w14:textId="77777777" w:rsidR="00C431C4" w:rsidRPr="003368C4" w:rsidRDefault="00C431C4" w:rsidP="00C431C4">
      <w:r w:rsidRPr="003368C4">
        <w:t>Add these lines by the end of the "Alias" list.</w:t>
      </w:r>
      <w:r>
        <w:t xml:space="preserve"> </w:t>
      </w:r>
      <w:r w:rsidRPr="003368C4">
        <w:t>Then edit to File * for permissions:</w:t>
      </w:r>
    </w:p>
    <w:p w14:paraId="64116748" w14:textId="77777777" w:rsidR="00C431C4" w:rsidRPr="003368C4" w:rsidRDefault="00C431C4" w:rsidP="00C431C4">
      <w:r w:rsidRPr="003368C4">
        <w:t xml:space="preserve">  </w:t>
      </w:r>
    </w:p>
    <w:p w14:paraId="0AB4124C" w14:textId="77777777" w:rsidR="00C431C4" w:rsidRPr="003368C4" w:rsidRDefault="00C431C4" w:rsidP="00C431C4">
      <w:r w:rsidRPr="003368C4">
        <w:t>AliasMatch '/(.*\.html)' '/opt/FitsStorage/htmldocroot/$1'</w:t>
      </w:r>
    </w:p>
    <w:p w14:paraId="392E989E" w14:textId="77777777" w:rsidR="00C431C4" w:rsidRPr="003368C4" w:rsidRDefault="00C431C4" w:rsidP="00C431C4">
      <w:r w:rsidRPr="003368C4">
        <w:t>AliasMatch '/(.*\.css)' '/opt/FitsStorage/htmldocroot/$1'</w:t>
      </w:r>
    </w:p>
    <w:p w14:paraId="4BA1C947" w14:textId="77777777" w:rsidR="00C431C4" w:rsidRPr="003368C4" w:rsidRDefault="00C431C4" w:rsidP="00C431C4">
      <w:r w:rsidRPr="003368C4">
        <w:t>AliasMatch '/(.*\.js)' '/opt/FitsStorage/htmldocroot/$1'</w:t>
      </w:r>
    </w:p>
    <w:p w14:paraId="18B38781" w14:textId="77777777" w:rsidR="00C431C4" w:rsidRPr="003368C4" w:rsidRDefault="00C431C4" w:rsidP="00C431C4"/>
    <w:p w14:paraId="3A622A1E" w14:textId="77777777" w:rsidR="00C431C4" w:rsidRPr="003368C4" w:rsidRDefault="00C431C4" w:rsidP="00C431C4">
      <w:r w:rsidRPr="003368C4">
        <w:t>Which should have httpd.conf looking like:</w:t>
      </w:r>
    </w:p>
    <w:p w14:paraId="62F69AF6" w14:textId="77777777" w:rsidR="00C431C4" w:rsidRPr="003368C4" w:rsidRDefault="00C431C4" w:rsidP="00C431C4"/>
    <w:p w14:paraId="29A3B5F2" w14:textId="77777777" w:rsidR="00C431C4" w:rsidRDefault="00C431C4" w:rsidP="00C431C4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[ … ]</w:t>
      </w:r>
    </w:p>
    <w:p w14:paraId="0887D1F2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Alias '/favicon.ico' '/opt/FitsStorage/htmldocroot/favicon.ico'</w:t>
      </w:r>
    </w:p>
    <w:p w14:paraId="5D8DD9E6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</w:p>
    <w:p w14:paraId="25ED341C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&lt;Directory '/opt/FitsStorage/htmldocroot'&gt;</w:t>
      </w:r>
    </w:p>
    <w:p w14:paraId="17F4CAB3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&lt;Files '*'&gt;</w:t>
      </w:r>
    </w:p>
    <w:p w14:paraId="2510F52B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 xml:space="preserve"> </w:t>
      </w:r>
      <w:r w:rsidRPr="007C2F4A">
        <w:rPr>
          <w:rFonts w:asciiTheme="majorHAnsi" w:hAnsiTheme="majorHAnsi"/>
        </w:rPr>
        <w:tab/>
        <w:t xml:space="preserve">   Require all granted</w:t>
      </w:r>
    </w:p>
    <w:p w14:paraId="169A38A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&lt;/Files&gt;</w:t>
      </w:r>
    </w:p>
    <w:p w14:paraId="357D3EA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&lt;/Directory&gt;</w:t>
      </w:r>
    </w:p>
    <w:p w14:paraId="20DA8064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</w:p>
    <w:p w14:paraId="797C345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AliasMatch '/(.*\.html)' '/opt/FitsStorage/htmldocroot/$1'</w:t>
      </w:r>
    </w:p>
    <w:p w14:paraId="2CF21B9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AliasMatch '/(.*\.css)' '/opt/FitsStorage/htmldocroot/$1'</w:t>
      </w:r>
    </w:p>
    <w:p w14:paraId="5F1A6705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AliasMatch '/(.*\.js)' '/opt/FitsStorage/htmldocroot/$1'</w:t>
      </w:r>
    </w:p>
    <w:p w14:paraId="12EF16DE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</w:p>
    <w:p w14:paraId="794CF346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&lt;IfDefine MOD_WSGI_VERIFY_CLIENT&gt;</w:t>
      </w:r>
    </w:p>
    <w:p w14:paraId="181DC037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&lt;Location '/'&gt;</w:t>
      </w:r>
    </w:p>
    <w:p w14:paraId="4863B427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SSLVerifyClient require</w:t>
      </w:r>
    </w:p>
    <w:p w14:paraId="34032285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SSLVerifyDepth 1</w:t>
      </w:r>
    </w:p>
    <w:p w14:paraId="775026CC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&lt;/Location&gt;</w:t>
      </w:r>
    </w:p>
    <w:p w14:paraId="58ED622F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&lt;/IfDefine&gt;</w:t>
      </w:r>
    </w:p>
    <w:p w14:paraId="25DC8B81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[ ... ]</w:t>
      </w:r>
    </w:p>
    <w:p w14:paraId="18E092F5" w14:textId="77777777" w:rsidR="00C431C4" w:rsidRPr="003368C4" w:rsidRDefault="00C431C4" w:rsidP="00C431C4"/>
    <w:p w14:paraId="7A72723B" w14:textId="77777777" w:rsidR="00C431C4" w:rsidRPr="003368C4" w:rsidRDefault="00C431C4" w:rsidP="00C431C4">
      <w:r w:rsidRPr="003368C4">
        <w:t>In the httpd.conf file, find LimitRequestBody and comment it out:</w:t>
      </w:r>
    </w:p>
    <w:p w14:paraId="1395283D" w14:textId="77777777" w:rsidR="00C431C4" w:rsidRPr="003368C4" w:rsidRDefault="00C431C4" w:rsidP="00C431C4"/>
    <w:p w14:paraId="5C3567BA" w14:textId="77777777" w:rsidR="00C431C4" w:rsidRPr="003368C4" w:rsidRDefault="00C431C4" w:rsidP="00C431C4">
      <w:r w:rsidRPr="003368C4">
        <w:t xml:space="preserve">    #LimitRequestBody 200000000 </w:t>
      </w:r>
    </w:p>
    <w:p w14:paraId="07D933EC" w14:textId="77777777" w:rsidR="00C431C4" w:rsidRPr="003368C4" w:rsidRDefault="00C431C4" w:rsidP="00C431C4"/>
    <w:p w14:paraId="32A9A70C" w14:textId="77777777" w:rsidR="00C431C4" w:rsidRPr="003368C4" w:rsidRDefault="00C431C4" w:rsidP="00C431C4">
      <w:r w:rsidRPr="003368C4">
        <w:t>Comment out all the _default_ VirtualHost definitions.</w:t>
      </w:r>
    </w:p>
    <w:p w14:paraId="317A47AF" w14:textId="77777777" w:rsidR="00C431C4" w:rsidRPr="003368C4" w:rsidRDefault="00C431C4" w:rsidP="00C431C4">
      <w:r w:rsidRPr="003368C4">
        <w:t>E.g.,</w:t>
      </w:r>
    </w:p>
    <w:p w14:paraId="3B1CD3A0" w14:textId="77777777" w:rsidR="00C431C4" w:rsidRPr="003368C4" w:rsidRDefault="00C431C4" w:rsidP="00C431C4"/>
    <w:p w14:paraId="5BEF6CCD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&lt;IfDefine !MOD_WSGI_VIRTUAL_HOST&gt;</w:t>
      </w:r>
    </w:p>
    <w:p w14:paraId="0B2DDFD9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&lt;IfVersion &lt; 2.4&gt;</w:t>
      </w:r>
    </w:p>
    <w:p w14:paraId="79F14678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NameVirtualHost *:80</w:t>
      </w:r>
    </w:p>
    <w:p w14:paraId="3829641A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&lt;/IfVersion&gt;</w:t>
      </w:r>
    </w:p>
    <w:p w14:paraId="26F212B0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#&lt;VirtualHost _default_:80&gt;</w:t>
      </w:r>
    </w:p>
    <w:p w14:paraId="2FC3AA3A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#&lt;/VirtualHost&gt;</w:t>
      </w:r>
    </w:p>
    <w:p w14:paraId="00664712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&lt;/IfDefine&gt;</w:t>
      </w:r>
    </w:p>
    <w:p w14:paraId="6EC12267" w14:textId="77777777" w:rsidR="00C431C4" w:rsidRPr="003368C4" w:rsidRDefault="00C431C4" w:rsidP="00C431C4"/>
    <w:p w14:paraId="0914716E" w14:textId="77777777" w:rsidR="00514D37" w:rsidRDefault="00514D37" w:rsidP="00C431C4"/>
    <w:p w14:paraId="0251B159" w14:textId="77777777" w:rsidR="00C431C4" w:rsidRPr="003368C4" w:rsidRDefault="00C431C4" w:rsidP="00C431C4">
      <w:r w:rsidRPr="003368C4">
        <w:t>Be sure to comment a full element block – do not create badly formed xml. The next</w:t>
      </w:r>
    </w:p>
    <w:p w14:paraId="130D62CD" w14:textId="77777777" w:rsidR="00C431C4" w:rsidRPr="003368C4" w:rsidRDefault="00C431C4" w:rsidP="00C431C4">
      <w:r w:rsidRPr="003368C4">
        <w:t>virtual host element should look like,</w:t>
      </w:r>
    </w:p>
    <w:p w14:paraId="0394002F" w14:textId="77777777" w:rsidR="00C431C4" w:rsidRPr="003368C4" w:rsidRDefault="00C431C4" w:rsidP="00C431C4"/>
    <w:p w14:paraId="5FD7CDE9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&lt;IfDefine MOD_WSGI_VIRTUAL_HOST&gt;</w:t>
      </w:r>
    </w:p>
    <w:p w14:paraId="75033E61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</w:p>
    <w:p w14:paraId="187D0E2B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&lt;IfVersion &lt; 2.4&gt;</w:t>
      </w:r>
    </w:p>
    <w:p w14:paraId="10955613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NameVirtualHost *:80</w:t>
      </w:r>
    </w:p>
    <w:p w14:paraId="4C13D132" w14:textId="77777777" w:rsidR="00C431C4" w:rsidRPr="007C2F4A" w:rsidRDefault="00C431C4" w:rsidP="00C431C4">
      <w:pPr>
        <w:ind w:left="720"/>
        <w:rPr>
          <w:rFonts w:asciiTheme="majorHAnsi" w:hAnsiTheme="majorHAnsi"/>
        </w:rPr>
      </w:pPr>
      <w:r w:rsidRPr="007C2F4A">
        <w:rPr>
          <w:rFonts w:asciiTheme="majorHAnsi" w:hAnsiTheme="majorHAnsi"/>
        </w:rPr>
        <w:t>&lt;/IfVersion&gt;</w:t>
      </w:r>
    </w:p>
    <w:p w14:paraId="2F4D5125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#&lt;VirtualHost _default_:80&gt;</w:t>
      </w:r>
    </w:p>
    <w:p w14:paraId="442EB416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#&lt;Location /&gt;</w:t>
      </w:r>
    </w:p>
    <w:p w14:paraId="4EBF79F2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#Order deny,allow</w:t>
      </w:r>
    </w:p>
    <w:p w14:paraId="22B61D78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#Deny from all</w:t>
      </w:r>
    </w:p>
    <w:p w14:paraId="3F95554B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#&lt;IfDefine MOD_WSGI_ALLOW_LOCALHOST&gt;</w:t>
      </w:r>
    </w:p>
    <w:p w14:paraId="5EF5E9C6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#Allow from localhost</w:t>
      </w:r>
    </w:p>
    <w:p w14:paraId="1B162E5E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#&lt;/IfDefine&gt;</w:t>
      </w:r>
    </w:p>
    <w:p w14:paraId="3CFD9308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#&lt;/Location&gt;</w:t>
      </w:r>
    </w:p>
    <w:p w14:paraId="66FE6D4D" w14:textId="77777777" w:rsidR="00C431C4" w:rsidRDefault="00C431C4" w:rsidP="00C431C4">
      <w:pPr>
        <w:ind w:left="720"/>
        <w:rPr>
          <w:rFonts w:asciiTheme="majorHAnsi" w:hAnsiTheme="majorHAnsi"/>
          <w:b/>
        </w:rPr>
      </w:pPr>
      <w:r w:rsidRPr="007C2F4A">
        <w:rPr>
          <w:rFonts w:asciiTheme="majorHAnsi" w:hAnsiTheme="majorHAnsi"/>
          <w:b/>
        </w:rPr>
        <w:t>#&lt;/VirtualHost&gt;</w:t>
      </w:r>
    </w:p>
    <w:p w14:paraId="49B4032E" w14:textId="77777777" w:rsidR="00C431C4" w:rsidRPr="007C2F4A" w:rsidRDefault="00C431C4" w:rsidP="00C431C4">
      <w:pPr>
        <w:ind w:left="720"/>
        <w:rPr>
          <w:rFonts w:asciiTheme="majorHAnsi" w:hAnsiTheme="majorHAnsi"/>
          <w:b/>
        </w:rPr>
      </w:pPr>
    </w:p>
    <w:p w14:paraId="3922DA10" w14:textId="77777777" w:rsidR="00514D37" w:rsidRDefault="00514D37" w:rsidP="00470529">
      <w:pPr>
        <w:pStyle w:val="Heading1"/>
        <w:numPr>
          <w:ilvl w:val="0"/>
          <w:numId w:val="0"/>
        </w:numPr>
        <w:rPr>
          <w:sz w:val="20"/>
          <w:szCs w:val="20"/>
          <w:u w:val="single"/>
        </w:rPr>
      </w:pPr>
      <w:bookmarkStart w:id="4" w:name="_Toc381033593"/>
    </w:p>
    <w:p w14:paraId="50E4C3D3" w14:textId="55011CAD" w:rsidR="00470529" w:rsidRPr="00514D37" w:rsidRDefault="00470529" w:rsidP="00470529">
      <w:pPr>
        <w:pStyle w:val="Heading1"/>
        <w:numPr>
          <w:ilvl w:val="0"/>
          <w:numId w:val="0"/>
        </w:numPr>
        <w:rPr>
          <w:sz w:val="20"/>
          <w:szCs w:val="20"/>
          <w:u w:val="single"/>
        </w:rPr>
      </w:pPr>
      <w:r w:rsidRPr="00514D37">
        <w:rPr>
          <w:sz w:val="20"/>
          <w:szCs w:val="20"/>
          <w:u w:val="single"/>
        </w:rPr>
        <w:t>Edit /opt/modwsgi-default/handler.wsgi</w:t>
      </w:r>
    </w:p>
    <w:p w14:paraId="75E7554A" w14:textId="18DAD3B7" w:rsidR="00470529" w:rsidRDefault="00470529" w:rsidP="00470529">
      <w:r>
        <w:t>Set</w:t>
      </w:r>
      <w:r w:rsidRPr="00470529">
        <w:t xml:space="preserve"> "entry point"</w:t>
      </w:r>
      <w:r w:rsidR="00514D37">
        <w:t xml:space="preserve">. </w:t>
      </w:r>
      <w:r>
        <w:t>The default install of modwsgi-default sets the entry point</w:t>
      </w:r>
      <w:r w:rsidR="00514D37">
        <w:t xml:space="preserve"> in the handler.wsgi file to be</w:t>
      </w:r>
    </w:p>
    <w:p w14:paraId="46BFFCCE" w14:textId="77777777" w:rsidR="00470529" w:rsidRDefault="00470529" w:rsidP="00470529"/>
    <w:p w14:paraId="4E524DAA" w14:textId="77777777" w:rsidR="00470529" w:rsidRDefault="00470529" w:rsidP="00470529">
      <w:r>
        <w:t xml:space="preserve">    entry_point = '/opt/modwsgi-default/default.wsgi'</w:t>
      </w:r>
    </w:p>
    <w:p w14:paraId="467A6300" w14:textId="77777777" w:rsidR="00470529" w:rsidRDefault="00470529" w:rsidP="00470529"/>
    <w:p w14:paraId="6034D495" w14:textId="64BA415E" w:rsidR="00470529" w:rsidRDefault="00470529" w:rsidP="00470529">
      <w:r>
        <w:t>Set this to use the FitsStorage wsgihandler.py:</w:t>
      </w:r>
    </w:p>
    <w:p w14:paraId="65CC534F" w14:textId="77777777" w:rsidR="00470529" w:rsidRDefault="00470529" w:rsidP="00470529"/>
    <w:p w14:paraId="6AA4EF37" w14:textId="77777777" w:rsidR="00470529" w:rsidRDefault="00470529" w:rsidP="00470529">
      <w:r>
        <w:t xml:space="preserve">    entry_point = '/opt/FitsStorage/fits_storage/wsgihandler.py'</w:t>
      </w:r>
    </w:p>
    <w:p w14:paraId="34C2C169" w14:textId="77777777" w:rsidR="00470529" w:rsidRDefault="00470529" w:rsidP="00470529"/>
    <w:p w14:paraId="586AA4F7" w14:textId="77777777" w:rsidR="00470529" w:rsidRDefault="00470529" w:rsidP="00470529"/>
    <w:p w14:paraId="0E476E33" w14:textId="77777777" w:rsidR="00470529" w:rsidRDefault="00470529" w:rsidP="00470529"/>
    <w:p w14:paraId="5A6A3FEA" w14:textId="77777777" w:rsidR="00514D37" w:rsidRPr="00470529" w:rsidRDefault="00514D37" w:rsidP="00470529"/>
    <w:p w14:paraId="625CC4E4" w14:textId="01C4151A" w:rsidR="00C431C4" w:rsidRDefault="00514D37" w:rsidP="00470529">
      <w:pPr>
        <w:pStyle w:val="Heading1"/>
        <w:numPr>
          <w:ilvl w:val="0"/>
          <w:numId w:val="0"/>
        </w:numPr>
      </w:pPr>
      <w:r>
        <w:t xml:space="preserve">4. </w:t>
      </w:r>
      <w:r w:rsidR="00C431C4">
        <w:t>Set up and Start Postgresql Database Server</w:t>
      </w:r>
      <w:bookmarkEnd w:id="4"/>
    </w:p>
    <w:p w14:paraId="5445468A" w14:textId="77777777" w:rsidR="00255FE1" w:rsidRPr="008934C6" w:rsidRDefault="00255FE1" w:rsidP="00255FE1">
      <w:pPr>
        <w:rPr>
          <w:b/>
          <w:u w:val="single"/>
        </w:rPr>
      </w:pPr>
      <w:r w:rsidRPr="008934C6">
        <w:rPr>
          <w:b/>
          <w:u w:val="single"/>
        </w:rPr>
        <w:t>Set up log and backup directories</w:t>
      </w:r>
    </w:p>
    <w:p w14:paraId="00AFF41A" w14:textId="77777777" w:rsidR="00255FE1" w:rsidRPr="008934C6" w:rsidRDefault="00255FE1" w:rsidP="00255FE1"/>
    <w:p w14:paraId="7934465C" w14:textId="77777777" w:rsidR="00255FE1" w:rsidRPr="008934C6" w:rsidRDefault="00255FE1" w:rsidP="00255FE1">
      <w:r w:rsidRPr="008934C6">
        <w:t>$ sudo mkdir /data/logs</w:t>
      </w:r>
    </w:p>
    <w:p w14:paraId="657C2B1C" w14:textId="77777777" w:rsidR="00255FE1" w:rsidRPr="008934C6" w:rsidRDefault="00255FE1" w:rsidP="00255FE1">
      <w:r w:rsidRPr="008934C6">
        <w:t>$ sudo chown fitsdata /data/logs</w:t>
      </w:r>
    </w:p>
    <w:p w14:paraId="678EC7EE" w14:textId="77777777" w:rsidR="00255FE1" w:rsidRPr="008934C6" w:rsidRDefault="00255FE1" w:rsidP="00255FE1">
      <w:r w:rsidRPr="008934C6">
        <w:t>$ sudo mkdir /data/backups</w:t>
      </w:r>
    </w:p>
    <w:p w14:paraId="6B98F1D7" w14:textId="77777777" w:rsidR="00255FE1" w:rsidRPr="008934C6" w:rsidRDefault="00255FE1" w:rsidP="00255FE1">
      <w:r w:rsidRPr="008934C6">
        <w:t>$ sudo chown fitsdata /data/backups</w:t>
      </w:r>
    </w:p>
    <w:p w14:paraId="6582B306" w14:textId="77777777" w:rsidR="00255FE1" w:rsidRPr="008934C6" w:rsidRDefault="00255FE1" w:rsidP="00255FE1">
      <w:r w:rsidRPr="008934C6">
        <w:t>$ sudo mkdir /data/upload_staging</w:t>
      </w:r>
    </w:p>
    <w:p w14:paraId="621AD900" w14:textId="77777777" w:rsidR="00255FE1" w:rsidRPr="008934C6" w:rsidRDefault="00255FE1" w:rsidP="00255FE1">
      <w:r w:rsidRPr="008934C6">
        <w:t>$ sudo chown fitsdata /data/upload_staging</w:t>
      </w:r>
    </w:p>
    <w:p w14:paraId="3B03BD73" w14:textId="77777777" w:rsidR="00255FE1" w:rsidRPr="008934C6" w:rsidRDefault="00255FE1" w:rsidP="00255FE1">
      <w:r w:rsidRPr="008934C6">
        <w:t>$ sudo chmod oug+rwx /data/upload_staging</w:t>
      </w:r>
    </w:p>
    <w:p w14:paraId="1987C690" w14:textId="77777777" w:rsidR="00255FE1" w:rsidRPr="008934C6" w:rsidRDefault="00255FE1" w:rsidP="00255FE1">
      <w:r w:rsidRPr="008934C6">
        <w:t>$ sudo mkdir /data/z_staging</w:t>
      </w:r>
    </w:p>
    <w:p w14:paraId="08D9375E" w14:textId="77777777" w:rsidR="00255FE1" w:rsidRPr="008934C6" w:rsidRDefault="00255FE1" w:rsidP="00255FE1">
      <w:r w:rsidRPr="008934C6">
        <w:t>$ sudo chown fitsdata /data/z_staging</w:t>
      </w:r>
    </w:p>
    <w:p w14:paraId="102DB558" w14:textId="77777777" w:rsidR="00255FE1" w:rsidRPr="008934C6" w:rsidRDefault="00255FE1" w:rsidP="00255FE1">
      <w:r w:rsidRPr="008934C6">
        <w:t xml:space="preserve">    </w:t>
      </w:r>
    </w:p>
    <w:p w14:paraId="44929A2E" w14:textId="77777777" w:rsidR="00255FE1" w:rsidRPr="008934C6" w:rsidRDefault="00255FE1" w:rsidP="00255FE1">
      <w:r w:rsidRPr="008934C6">
        <w:t>If using s3:</w:t>
      </w:r>
    </w:p>
    <w:p w14:paraId="4731ACCE" w14:textId="77777777" w:rsidR="00255FE1" w:rsidRPr="008934C6" w:rsidRDefault="00255FE1" w:rsidP="00255FE1"/>
    <w:p w14:paraId="57BF295C" w14:textId="77777777" w:rsidR="00255FE1" w:rsidRPr="008934C6" w:rsidRDefault="00255FE1" w:rsidP="00255FE1">
      <w:r w:rsidRPr="008934C6">
        <w:t xml:space="preserve">    $ sudo mkdir /data/s3_staging</w:t>
      </w:r>
    </w:p>
    <w:p w14:paraId="5BA2960C" w14:textId="77777777" w:rsidR="00255FE1" w:rsidRPr="008934C6" w:rsidRDefault="00255FE1" w:rsidP="00255FE1">
      <w:r w:rsidRPr="008934C6">
        <w:t xml:space="preserve">    $ sudo chown fitsdata /data/s3_staging</w:t>
      </w:r>
    </w:p>
    <w:p w14:paraId="07632C38" w14:textId="77777777" w:rsidR="00255FE1" w:rsidRPr="008934C6" w:rsidRDefault="00255FE1" w:rsidP="00255FE1"/>
    <w:p w14:paraId="02A41C5E" w14:textId="77777777" w:rsidR="00255FE1" w:rsidRPr="008934C6" w:rsidRDefault="00255FE1" w:rsidP="00255FE1">
      <w:r w:rsidRPr="008934C6">
        <w:t>Apache needs access to this to download preview images now</w:t>
      </w:r>
    </w:p>
    <w:p w14:paraId="6CE0E237" w14:textId="77777777" w:rsidR="00255FE1" w:rsidRPr="008934C6" w:rsidRDefault="00255FE1" w:rsidP="00255FE1"/>
    <w:p w14:paraId="016F7B90" w14:textId="25CF579D" w:rsidR="00255FE1" w:rsidRDefault="00255FE1" w:rsidP="00C431C4">
      <w:r w:rsidRPr="008934C6">
        <w:t xml:space="preserve">    $ sud</w:t>
      </w:r>
      <w:r>
        <w:t>o chmod oug+rw /data/s3_staging</w:t>
      </w:r>
    </w:p>
    <w:p w14:paraId="6C64E6DF" w14:textId="77777777" w:rsidR="00C431C4" w:rsidRDefault="00C431C4" w:rsidP="00C431C4"/>
    <w:p w14:paraId="0C19C411" w14:textId="40963D20" w:rsidR="00255FE1" w:rsidRPr="00255FE1" w:rsidRDefault="00255FE1" w:rsidP="00C431C4">
      <w:pPr>
        <w:rPr>
          <w:u w:val="single"/>
        </w:rPr>
      </w:pPr>
      <w:r w:rsidRPr="00255FE1">
        <w:rPr>
          <w:u w:val="single"/>
        </w:rPr>
        <w:t xml:space="preserve">Set </w:t>
      </w:r>
      <w:r>
        <w:rPr>
          <w:u w:val="single"/>
        </w:rPr>
        <w:t>up the postgresql data directory</w:t>
      </w:r>
    </w:p>
    <w:p w14:paraId="75F9F89D" w14:textId="1E60E326" w:rsidR="00C431C4" w:rsidRPr="008934C6" w:rsidRDefault="00C431C4" w:rsidP="00C431C4">
      <w:r w:rsidRPr="008934C6">
        <w:t>$ sudo mkdir /data/pgsql_data</w:t>
      </w:r>
    </w:p>
    <w:p w14:paraId="11C385C4" w14:textId="05F6FCBA" w:rsidR="00C431C4" w:rsidRPr="008934C6" w:rsidRDefault="00C431C4" w:rsidP="00C431C4">
      <w:r w:rsidRPr="008934C6">
        <w:t>$ sudo chown postgres:postgres /data/pgsql_data</w:t>
      </w:r>
    </w:p>
    <w:p w14:paraId="14EF64E1" w14:textId="6F4A2FD4" w:rsidR="00C431C4" w:rsidRPr="008934C6" w:rsidRDefault="00C431C4" w:rsidP="00C431C4">
      <w:r w:rsidRPr="008934C6">
        <w:t>$ sudo cp /lib/systemd/system/postgresql.service /etc/systemd/system/</w:t>
      </w:r>
    </w:p>
    <w:p w14:paraId="3EFDD9D0" w14:textId="77777777" w:rsidR="00C431C4" w:rsidRPr="008934C6" w:rsidRDefault="00C431C4" w:rsidP="00C431C4"/>
    <w:p w14:paraId="2B99E4BE" w14:textId="77777777" w:rsidR="00C431C4" w:rsidRPr="008934C6" w:rsidRDefault="00C431C4" w:rsidP="00C431C4">
      <w:r w:rsidRPr="008934C6">
        <w:t>Edit the postgresql.service file just placed in /etc/systemd/system/ and add the PGDATA environment var:</w:t>
      </w:r>
    </w:p>
    <w:p w14:paraId="49E9213E" w14:textId="77777777" w:rsidR="00C431C4" w:rsidRPr="008934C6" w:rsidRDefault="00C431C4" w:rsidP="00C431C4">
      <w:r w:rsidRPr="008934C6">
        <w:t xml:space="preserve">    </w:t>
      </w:r>
    </w:p>
    <w:p w14:paraId="0FAD27A9" w14:textId="77777777" w:rsidR="00C431C4" w:rsidRPr="008934C6" w:rsidRDefault="00C431C4" w:rsidP="00C431C4">
      <w:r w:rsidRPr="008934C6">
        <w:t xml:space="preserve">    $ sudo vi (emacs) /etc/systemd/system/postgresql.service</w:t>
      </w:r>
    </w:p>
    <w:p w14:paraId="00D73399" w14:textId="77777777" w:rsidR="00C431C4" w:rsidRPr="008934C6" w:rsidRDefault="00C431C4" w:rsidP="00C431C4">
      <w:r w:rsidRPr="008934C6">
        <w:t xml:space="preserve">    </w:t>
      </w:r>
    </w:p>
    <w:p w14:paraId="5AE326B5" w14:textId="77777777" w:rsidR="00C431C4" w:rsidRPr="008934C6" w:rsidRDefault="00C431C4" w:rsidP="00C431C4">
      <w:r w:rsidRPr="008934C6">
        <w:t xml:space="preserve">    Environment=PGDATA=/data/pgsql_data</w:t>
      </w:r>
    </w:p>
    <w:p w14:paraId="5750DB73" w14:textId="77777777" w:rsidR="00C431C4" w:rsidRPr="008934C6" w:rsidRDefault="00C431C4" w:rsidP="00C431C4"/>
    <w:p w14:paraId="53FFAD15" w14:textId="77777777" w:rsidR="00C431C4" w:rsidRPr="008934C6" w:rsidRDefault="00C431C4" w:rsidP="00C431C4">
      <w:r w:rsidRPr="008934C6">
        <w:t xml:space="preserve">    (save &amp; exit)</w:t>
      </w:r>
    </w:p>
    <w:p w14:paraId="129FE476" w14:textId="77777777" w:rsidR="00C431C4" w:rsidRDefault="00C431C4" w:rsidP="00C431C4"/>
    <w:p w14:paraId="52A20985" w14:textId="24FBE249" w:rsidR="00255FE1" w:rsidRPr="00255FE1" w:rsidRDefault="00255FE1" w:rsidP="00C431C4">
      <w:pPr>
        <w:rPr>
          <w:u w:val="single"/>
        </w:rPr>
      </w:pPr>
      <w:r w:rsidRPr="00255FE1">
        <w:rPr>
          <w:u w:val="single"/>
        </w:rPr>
        <w:t>Initiate the database</w:t>
      </w:r>
    </w:p>
    <w:p w14:paraId="1B0C3093" w14:textId="749123FE" w:rsidR="00C431C4" w:rsidRPr="008934C6" w:rsidRDefault="00C431C4" w:rsidP="00C431C4">
      <w:r w:rsidRPr="008934C6">
        <w:t>$ sudo systemctl daemon-reload</w:t>
      </w:r>
    </w:p>
    <w:p w14:paraId="3DB04999" w14:textId="7F1EC1ED" w:rsidR="00C431C4" w:rsidRPr="008934C6" w:rsidRDefault="00C431C4" w:rsidP="00C431C4">
      <w:r w:rsidRPr="008934C6">
        <w:t>$ sudo postgresql-setup initdb</w:t>
      </w:r>
    </w:p>
    <w:p w14:paraId="2F045663" w14:textId="5A02AEA3" w:rsidR="00C431C4" w:rsidRPr="008934C6" w:rsidRDefault="00C431C4" w:rsidP="00C431C4">
      <w:r w:rsidRPr="008934C6">
        <w:t>$ sudo systemctl start postgresql.service</w:t>
      </w:r>
    </w:p>
    <w:p w14:paraId="5472EBB4" w14:textId="33F281B3" w:rsidR="00C431C4" w:rsidRPr="008934C6" w:rsidRDefault="00C431C4" w:rsidP="00C431C4">
      <w:r w:rsidRPr="008934C6">
        <w:t>$ sudo su - postgres</w:t>
      </w:r>
    </w:p>
    <w:p w14:paraId="57C94D21" w14:textId="79668BBD" w:rsidR="00C431C4" w:rsidRPr="008934C6" w:rsidRDefault="00C431C4" w:rsidP="00C431C4">
      <w:r w:rsidRPr="008934C6">
        <w:t>$ /usr/bin/createuser --no-superuser --no-createrole --createdb fitsdata</w:t>
      </w:r>
    </w:p>
    <w:p w14:paraId="60A0C4AD" w14:textId="6E0BB816" w:rsidR="00C431C4" w:rsidRPr="008934C6" w:rsidRDefault="00C431C4" w:rsidP="00C431C4">
      <w:r w:rsidRPr="008934C6">
        <w:t>$ /usr/bin/createuser --no-superuser --no-createrole --no-createdb apache</w:t>
      </w:r>
    </w:p>
    <w:p w14:paraId="12A60AF3" w14:textId="77777777" w:rsidR="00C431C4" w:rsidRPr="008934C6" w:rsidRDefault="00C431C4" w:rsidP="00C431C4"/>
    <w:p w14:paraId="06FEC78D" w14:textId="77777777" w:rsidR="00C431C4" w:rsidRPr="008934C6" w:rsidRDefault="00C431C4" w:rsidP="00C431C4">
      <w:r w:rsidRPr="008934C6">
        <w:t>Edit the postgresql configuration and set the effective cache size</w:t>
      </w:r>
    </w:p>
    <w:p w14:paraId="773A1355" w14:textId="77777777" w:rsidR="00C431C4" w:rsidRPr="008934C6" w:rsidRDefault="00C431C4" w:rsidP="00C431C4">
      <w:r w:rsidRPr="008934C6">
        <w:t xml:space="preserve">    </w:t>
      </w:r>
    </w:p>
    <w:p w14:paraId="0A049D0B" w14:textId="77777777" w:rsidR="00C431C4" w:rsidRPr="008934C6" w:rsidRDefault="00C431C4" w:rsidP="00C431C4">
      <w:r w:rsidRPr="008934C6">
        <w:t xml:space="preserve">    $ emacs (vi) /data/pgsql_data/postgresql.conf</w:t>
      </w:r>
    </w:p>
    <w:p w14:paraId="6E095788" w14:textId="77777777" w:rsidR="00C431C4" w:rsidRPr="008934C6" w:rsidRDefault="00C431C4" w:rsidP="00C431C4">
      <w:r w:rsidRPr="008934C6">
        <w:t xml:space="preserve">    </w:t>
      </w:r>
    </w:p>
    <w:p w14:paraId="776FE082" w14:textId="77777777" w:rsidR="00C431C4" w:rsidRPr="008934C6" w:rsidRDefault="00C431C4" w:rsidP="00C431C4">
      <w:r w:rsidRPr="008934C6">
        <w:t xml:space="preserve">   #shared_buffers = 256MB</w:t>
      </w:r>
    </w:p>
    <w:p w14:paraId="1A04CED8" w14:textId="77777777" w:rsidR="00C431C4" w:rsidRPr="008934C6" w:rsidRDefault="00C431C4" w:rsidP="00C431C4">
      <w:r w:rsidRPr="008934C6">
        <w:t xml:space="preserve">   # 25% of memory if memory &gt; 1GB</w:t>
      </w:r>
    </w:p>
    <w:p w14:paraId="457FF26F" w14:textId="77777777" w:rsidR="00C431C4" w:rsidRPr="008934C6" w:rsidRDefault="00C431C4" w:rsidP="00C431C4"/>
    <w:p w14:paraId="58846E7B" w14:textId="77777777" w:rsidR="00C431C4" w:rsidRPr="008934C6" w:rsidRDefault="00C431C4" w:rsidP="00C431C4">
      <w:r w:rsidRPr="008934C6">
        <w:t xml:space="preserve">   effective_cache_size = 8000MB</w:t>
      </w:r>
    </w:p>
    <w:p w14:paraId="6B8F3C92" w14:textId="77777777" w:rsidR="00C431C4" w:rsidRPr="008934C6" w:rsidRDefault="00C431C4" w:rsidP="00C431C4"/>
    <w:p w14:paraId="7113AFB6" w14:textId="30163EA8" w:rsidR="00C431C4" w:rsidRDefault="00255FE1" w:rsidP="00C431C4">
      <w:r>
        <w:t>Save</w:t>
      </w:r>
      <w:r w:rsidR="00C431C4">
        <w:t xml:space="preserve"> and exit.</w:t>
      </w:r>
    </w:p>
    <w:p w14:paraId="1B48D0EE" w14:textId="77777777" w:rsidR="00C431C4" w:rsidRDefault="00C431C4" w:rsidP="00C431C4"/>
    <w:p w14:paraId="5383FF05" w14:textId="77777777" w:rsidR="00C431C4" w:rsidRDefault="00C431C4" w:rsidP="00C431C4">
      <w:r w:rsidRPr="009F7BFE">
        <w:t xml:space="preserve">If there will be remote access to this </w:t>
      </w:r>
      <w:r>
        <w:t>database (eg for eavedropping), edit postgresql.conf and set,</w:t>
      </w:r>
    </w:p>
    <w:p w14:paraId="09DB4460" w14:textId="77777777" w:rsidR="00C431C4" w:rsidRDefault="00C431C4" w:rsidP="00C431C4"/>
    <w:p w14:paraId="3BDADD62" w14:textId="77777777" w:rsidR="00C431C4" w:rsidRPr="00D436D5" w:rsidRDefault="00C431C4" w:rsidP="00C431C4">
      <w:pPr>
        <w:ind w:left="720"/>
        <w:rPr>
          <w:rFonts w:asciiTheme="majorHAnsi" w:hAnsiTheme="majorHAnsi"/>
        </w:rPr>
      </w:pPr>
      <w:r w:rsidRPr="00D436D5">
        <w:rPr>
          <w:rFonts w:asciiTheme="majorHAnsi" w:hAnsiTheme="majorHAnsi"/>
        </w:rPr>
        <w:t xml:space="preserve">listen_addresses = '*' </w:t>
      </w:r>
    </w:p>
    <w:p w14:paraId="566BCF84" w14:textId="77777777" w:rsidR="00C431C4" w:rsidRDefault="00C431C4" w:rsidP="00C431C4"/>
    <w:p w14:paraId="0104EFC5" w14:textId="77777777" w:rsidR="00C431C4" w:rsidRDefault="00C431C4" w:rsidP="00C431C4">
      <w:r>
        <w:t xml:space="preserve">And edit </w:t>
      </w:r>
      <w:r w:rsidRPr="009F7BFE">
        <w:t xml:space="preserve"> /data/pgsql_data/pg_hba.conf </w:t>
      </w:r>
      <w:r>
        <w:t xml:space="preserve">. </w:t>
      </w:r>
      <w:r w:rsidRPr="009F7BFE">
        <w:t xml:space="preserve">At end of file, add a comment </w:t>
      </w:r>
      <w:r>
        <w:t xml:space="preserve">line to say what you're adding. E.g., </w:t>
      </w:r>
    </w:p>
    <w:p w14:paraId="356F12DD" w14:textId="77777777" w:rsidR="00C431C4" w:rsidRDefault="00C431C4" w:rsidP="00C431C4"/>
    <w:p w14:paraId="013367E8" w14:textId="77777777" w:rsidR="00C431C4" w:rsidRPr="009F7BFE" w:rsidRDefault="00C431C4" w:rsidP="00C431C4">
      <w:pPr>
        <w:ind w:left="720"/>
      </w:pPr>
      <w:r w:rsidRPr="009F7BFE">
        <w:t>host    fitsdata    all         10.1.5.47/32          trust  exit</w:t>
      </w:r>
    </w:p>
    <w:p w14:paraId="2C25D007" w14:textId="77777777" w:rsidR="00C431C4" w:rsidRDefault="00C431C4" w:rsidP="00C431C4"/>
    <w:p w14:paraId="41AA5E7B" w14:textId="77777777" w:rsidR="00C431C4" w:rsidRPr="008934C6" w:rsidRDefault="00C431C4" w:rsidP="00C431C4">
      <w:r w:rsidRPr="008934C6">
        <w:t>Save the file and exit.</w:t>
      </w:r>
    </w:p>
    <w:p w14:paraId="3FF77408" w14:textId="77777777" w:rsidR="00C431C4" w:rsidRPr="008934C6" w:rsidRDefault="00C431C4" w:rsidP="00C431C4"/>
    <w:p w14:paraId="50EB6E59" w14:textId="77777777" w:rsidR="00C431C4" w:rsidRPr="008934C6" w:rsidRDefault="00C431C4" w:rsidP="00C431C4"/>
    <w:p w14:paraId="72F53E4C" w14:textId="77777777" w:rsidR="00C431C4" w:rsidRPr="008934C6" w:rsidRDefault="00C431C4" w:rsidP="00C431C4">
      <w:pPr>
        <w:rPr>
          <w:b/>
          <w:u w:val="single"/>
        </w:rPr>
      </w:pPr>
      <w:r w:rsidRPr="008934C6">
        <w:rPr>
          <w:b/>
          <w:u w:val="single"/>
        </w:rPr>
        <w:t>Start Postgresql</w:t>
      </w:r>
    </w:p>
    <w:p w14:paraId="4563CE03" w14:textId="77777777" w:rsidR="00C431C4" w:rsidRPr="008934C6" w:rsidRDefault="00C431C4" w:rsidP="00C431C4">
      <w:r w:rsidRPr="008934C6">
        <w:t xml:space="preserve">  </w:t>
      </w:r>
    </w:p>
    <w:p w14:paraId="20E33237" w14:textId="77777777" w:rsidR="00C431C4" w:rsidRPr="008934C6" w:rsidRDefault="00C431C4" w:rsidP="00C431C4">
      <w:r w:rsidRPr="008934C6">
        <w:t xml:space="preserve">    $ sudo systemctl restart postgresql.service</w:t>
      </w:r>
    </w:p>
    <w:p w14:paraId="470A3BC0" w14:textId="77777777" w:rsidR="00C431C4" w:rsidRPr="008934C6" w:rsidRDefault="00C431C4" w:rsidP="00C431C4"/>
    <w:p w14:paraId="6EA3116F" w14:textId="77777777" w:rsidR="00C431C4" w:rsidRPr="008934C6" w:rsidRDefault="00C431C4" w:rsidP="00C431C4">
      <w:r w:rsidRPr="008934C6">
        <w:t>Need to set postgresql and httpd to start at boot</w:t>
      </w:r>
    </w:p>
    <w:p w14:paraId="00E0C39E" w14:textId="77777777" w:rsidR="00C431C4" w:rsidRPr="008934C6" w:rsidRDefault="00C431C4" w:rsidP="00C431C4"/>
    <w:p w14:paraId="49BD3447" w14:textId="77777777" w:rsidR="00C431C4" w:rsidRPr="008934C6" w:rsidRDefault="00C431C4" w:rsidP="00C431C4">
      <w:r w:rsidRPr="008934C6">
        <w:t xml:space="preserve">    $ sudo systemctl enable postgresql.service</w:t>
      </w:r>
    </w:p>
    <w:p w14:paraId="7A8B6441" w14:textId="77777777" w:rsidR="00C431C4" w:rsidRPr="008934C6" w:rsidRDefault="00C431C4" w:rsidP="00C431C4">
      <w:r w:rsidRPr="008934C6">
        <w:t xml:space="preserve">    $ sudo systemctl enable fits-httpd.service</w:t>
      </w:r>
    </w:p>
    <w:p w14:paraId="5091FC76" w14:textId="77777777" w:rsidR="00C431C4" w:rsidRPr="008934C6" w:rsidRDefault="00C431C4" w:rsidP="00C431C4"/>
    <w:p w14:paraId="0B8F159C" w14:textId="77777777" w:rsidR="00C431C4" w:rsidRPr="008934C6" w:rsidRDefault="00C431C4" w:rsidP="00C431C4">
      <w:r w:rsidRPr="008934C6">
        <w:t>Now get a shell logged in as ‘fitsdata’</w:t>
      </w:r>
    </w:p>
    <w:p w14:paraId="0B3CB3E1" w14:textId="77777777" w:rsidR="00C431C4" w:rsidRPr="008934C6" w:rsidRDefault="00C431C4" w:rsidP="00C431C4"/>
    <w:p w14:paraId="32CD66AD" w14:textId="77777777" w:rsidR="00C431C4" w:rsidRPr="008934C6" w:rsidRDefault="00C431C4" w:rsidP="00C431C4">
      <w:r w:rsidRPr="008934C6">
        <w:t xml:space="preserve">    $ cd /opt/FitsStorage/fits_storage</w:t>
      </w:r>
    </w:p>
    <w:p w14:paraId="0CE8CD92" w14:textId="77777777" w:rsidR="00C431C4" w:rsidRPr="008934C6" w:rsidRDefault="00C431C4" w:rsidP="00C431C4">
      <w:r w:rsidRPr="008934C6">
        <w:t xml:space="preserve">    $ emacs (vi) fits_storage_config.py</w:t>
      </w:r>
    </w:p>
    <w:p w14:paraId="33784377" w14:textId="6F0CC62A" w:rsidR="00255FE1" w:rsidRDefault="00C431C4" w:rsidP="00255FE1">
      <w:r w:rsidRPr="008934C6">
        <w:t xml:space="preserve">    </w:t>
      </w:r>
      <w:r w:rsidR="00255FE1">
        <w:t># Set values</w:t>
      </w:r>
    </w:p>
    <w:p w14:paraId="27C0F044" w14:textId="77777777" w:rsidR="00255FE1" w:rsidRDefault="00255FE1" w:rsidP="00255FE1">
      <w:r>
        <w:t xml:space="preserve">    # This is a setup for a fitssstore server, not the archive. Set that boolean:</w:t>
      </w:r>
    </w:p>
    <w:p w14:paraId="2FCE37D9" w14:textId="77777777" w:rsidR="00255FE1" w:rsidRDefault="00255FE1" w:rsidP="00255FE1"/>
    <w:p w14:paraId="15413CD4" w14:textId="77777777" w:rsidR="00255FE1" w:rsidRDefault="00255FE1" w:rsidP="00255FE1">
      <w:r>
        <w:tab/>
        <w:t>use_as_archive = False</w:t>
      </w:r>
    </w:p>
    <w:p w14:paraId="02C73EF3" w14:textId="77777777" w:rsidR="00255FE1" w:rsidRDefault="00255FE1" w:rsidP="00255FE1"/>
    <w:p w14:paraId="30C6B104" w14:textId="77777777" w:rsidR="00255FE1" w:rsidRDefault="00255FE1" w:rsidP="00255FE1">
      <w:r>
        <w:t xml:space="preserve">    # Set the storage root to point to a data source. For testing, place test</w:t>
      </w:r>
    </w:p>
    <w:p w14:paraId="5181BDE5" w14:textId="77777777" w:rsidR="00255FE1" w:rsidRDefault="00255FE1" w:rsidP="00255FE1">
      <w:r>
        <w:t xml:space="preserve">    # data under /data/</w:t>
      </w:r>
    </w:p>
    <w:p w14:paraId="795EEA0E" w14:textId="77777777" w:rsidR="00255FE1" w:rsidRDefault="00255FE1" w:rsidP="00255FE1"/>
    <w:p w14:paraId="4946228E" w14:textId="77777777" w:rsidR="00255FE1" w:rsidRDefault="00255FE1" w:rsidP="00255FE1">
      <w:r>
        <w:tab/>
        <w:t xml:space="preserve">storage_root = '/data/gemini_data' </w:t>
      </w:r>
    </w:p>
    <w:p w14:paraId="22A88B03" w14:textId="77777777" w:rsidR="00255FE1" w:rsidRDefault="00255FE1" w:rsidP="00255FE1">
      <w:r>
        <w:t xml:space="preserve">    </w:t>
      </w:r>
    </w:p>
    <w:p w14:paraId="36E9BB5F" w14:textId="77777777" w:rsidR="00255FE1" w:rsidRDefault="00255FE1" w:rsidP="00255FE1">
      <w:r>
        <w:t xml:space="preserve">    # On production servers, this will point to dataflow:</w:t>
      </w:r>
    </w:p>
    <w:p w14:paraId="3FC5F7B7" w14:textId="77777777" w:rsidR="00255FE1" w:rsidRDefault="00255FE1" w:rsidP="00255FE1"/>
    <w:p w14:paraId="28BCF6E8" w14:textId="77777777" w:rsidR="00255FE1" w:rsidRDefault="00255FE1" w:rsidP="00255FE1">
      <w:r>
        <w:tab/>
        <w:t>storage_root = '/sci/dataflow'</w:t>
      </w:r>
    </w:p>
    <w:p w14:paraId="7458EA6F" w14:textId="77777777" w:rsidR="00255FE1" w:rsidRDefault="00255FE1" w:rsidP="00255FE1"/>
    <w:p w14:paraId="1226A175" w14:textId="77777777" w:rsidR="00255FE1" w:rsidRDefault="00255FE1" w:rsidP="00255FE1">
      <w:r>
        <w:t xml:space="preserve">    (save and exit)</w:t>
      </w:r>
    </w:p>
    <w:p w14:paraId="504CD654" w14:textId="77777777" w:rsidR="00C431C4" w:rsidRDefault="00C431C4" w:rsidP="00C431C4"/>
    <w:p w14:paraId="3689047B" w14:textId="77777777" w:rsidR="00255FE1" w:rsidRPr="008934C6" w:rsidRDefault="00255FE1" w:rsidP="00C431C4"/>
    <w:p w14:paraId="2E1B7EC3" w14:textId="2610E5DB" w:rsidR="00C431C4" w:rsidRPr="00255FE1" w:rsidRDefault="00C431C4" w:rsidP="00C431C4">
      <w:pPr>
        <w:rPr>
          <w:u w:val="single"/>
        </w:rPr>
      </w:pPr>
      <w:r w:rsidRPr="008934C6">
        <w:rPr>
          <w:u w:val="single"/>
        </w:rPr>
        <w:t>Create db and set up tables.</w:t>
      </w:r>
    </w:p>
    <w:p w14:paraId="6FDAC425" w14:textId="77777777" w:rsidR="00C431C4" w:rsidRPr="008934C6" w:rsidRDefault="00C431C4" w:rsidP="00C431C4">
      <w:r w:rsidRPr="008934C6">
        <w:t xml:space="preserve">    $ /usr/bin/createdb fitsdata</w:t>
      </w:r>
    </w:p>
    <w:p w14:paraId="36A3C052" w14:textId="77777777" w:rsidR="00C431C4" w:rsidRPr="008934C6" w:rsidRDefault="00C431C4" w:rsidP="00C431C4">
      <w:r w:rsidRPr="008934C6">
        <w:t xml:space="preserve">    $ python scripts/create_tables.py</w:t>
      </w:r>
    </w:p>
    <w:p w14:paraId="318781BD" w14:textId="77777777" w:rsidR="00255FE1" w:rsidRDefault="00255FE1" w:rsidP="00C431C4"/>
    <w:p w14:paraId="417DADD6" w14:textId="77777777" w:rsidR="00255FE1" w:rsidRPr="008934C6" w:rsidRDefault="00255FE1" w:rsidP="00C431C4"/>
    <w:p w14:paraId="18E6B9BB" w14:textId="714ED3EE" w:rsidR="00C431C4" w:rsidRDefault="00C431C4" w:rsidP="00C431C4">
      <w:pPr>
        <w:rPr>
          <w:u w:val="single"/>
        </w:rPr>
      </w:pPr>
      <w:r w:rsidRPr="008934C6">
        <w:rPr>
          <w:u w:val="single"/>
        </w:rPr>
        <w:t>Should now be good to go.</w:t>
      </w:r>
    </w:p>
    <w:p w14:paraId="78253556" w14:textId="77777777" w:rsidR="00255FE1" w:rsidRPr="008934C6" w:rsidRDefault="00255FE1" w:rsidP="00C431C4">
      <w:pPr>
        <w:rPr>
          <w:u w:val="single"/>
        </w:rPr>
      </w:pPr>
    </w:p>
    <w:p w14:paraId="666FE6EA" w14:textId="77777777" w:rsidR="00C431C4" w:rsidRPr="008934C6" w:rsidRDefault="00C431C4" w:rsidP="00C431C4">
      <w:pPr>
        <w:numPr>
          <w:ilvl w:val="0"/>
          <w:numId w:val="25"/>
        </w:numPr>
      </w:pPr>
      <w:r w:rsidRPr="008934C6">
        <w:t>Check with ITS if you need a whitelisted local mail relay on it</w:t>
      </w:r>
    </w:p>
    <w:p w14:paraId="6DFA90BF" w14:textId="77777777" w:rsidR="00C431C4" w:rsidRPr="008934C6" w:rsidRDefault="00C431C4" w:rsidP="00C431C4">
      <w:pPr>
        <w:numPr>
          <w:ilvl w:val="0"/>
          <w:numId w:val="25"/>
        </w:numPr>
      </w:pPr>
      <w:r w:rsidRPr="008934C6">
        <w:t>Check with ITS that the development/operations status of the machine</w:t>
      </w:r>
    </w:p>
    <w:p w14:paraId="0D70F065" w14:textId="77777777" w:rsidR="00C431C4" w:rsidRDefault="00C431C4" w:rsidP="00C431C4"/>
    <w:p w14:paraId="467C2964" w14:textId="77777777" w:rsidR="00255FE1" w:rsidRDefault="00255FE1" w:rsidP="00C431C4"/>
    <w:p w14:paraId="244CB2A1" w14:textId="77777777" w:rsidR="00255FE1" w:rsidRDefault="00255FE1" w:rsidP="00C431C4"/>
    <w:p w14:paraId="2D6D810A" w14:textId="77777777" w:rsidR="00255FE1" w:rsidRDefault="00255FE1" w:rsidP="00C431C4"/>
    <w:p w14:paraId="5CFC1919" w14:textId="77777777" w:rsidR="00255FE1" w:rsidRPr="008934C6" w:rsidRDefault="00255FE1" w:rsidP="00C431C4"/>
    <w:p w14:paraId="40C30F75" w14:textId="77777777" w:rsidR="00C431C4" w:rsidRPr="008934C6" w:rsidRDefault="00C431C4" w:rsidP="00C431C4">
      <w:pPr>
        <w:rPr>
          <w:u w:val="single"/>
        </w:rPr>
      </w:pPr>
      <w:r w:rsidRPr="008934C6">
        <w:rPr>
          <w:u w:val="single"/>
        </w:rPr>
        <w:t>To run jobs from system</w:t>
      </w:r>
    </w:p>
    <w:p w14:paraId="1634E142" w14:textId="77777777" w:rsidR="00C431C4" w:rsidRPr="008934C6" w:rsidRDefault="00C431C4" w:rsidP="00C431C4">
      <w:pPr>
        <w:rPr>
          <w:u w:val="single"/>
        </w:rPr>
      </w:pPr>
    </w:p>
    <w:p w14:paraId="05B26E15" w14:textId="77777777" w:rsidR="00C431C4" w:rsidRPr="008934C6" w:rsidRDefault="00C431C4" w:rsidP="00C431C4">
      <w:r w:rsidRPr="008934C6">
        <w:t>$ sudo cp /opt/FitsStorage/otherfiles/etc_systemd_system_fits-service_ingest_queue1.service /etc/systemd/system/fits-service_ingest_queue1.service</w:t>
      </w:r>
    </w:p>
    <w:p w14:paraId="2935CB96" w14:textId="77777777" w:rsidR="00C431C4" w:rsidRPr="008934C6" w:rsidRDefault="00C431C4" w:rsidP="00C431C4">
      <w:pPr>
        <w:ind w:right="-824"/>
      </w:pPr>
      <w:r w:rsidRPr="008934C6">
        <w:t>$ sudo systemctl start fits-service_ingest_queue1</w:t>
      </w:r>
    </w:p>
    <w:p w14:paraId="3832A736" w14:textId="643725EF" w:rsidR="00C431C4" w:rsidRDefault="00C431C4" w:rsidP="00C431C4">
      <w:r w:rsidRPr="008934C6">
        <w:t>$ sudo systemctl enable fits-service_ingest_queue1</w:t>
      </w:r>
    </w:p>
    <w:p w14:paraId="32B735F7" w14:textId="77777777" w:rsidR="00ED1ADF" w:rsidRPr="008934C6" w:rsidRDefault="00ED1ADF" w:rsidP="00C431C4"/>
    <w:p w14:paraId="0A45A59A" w14:textId="77777777" w:rsidR="00C431C4" w:rsidRPr="008934C6" w:rsidRDefault="00C431C4" w:rsidP="00C431C4">
      <w:r w:rsidRPr="008934C6">
        <w:t>Copy again and edit for siq2 if you want two of them</w:t>
      </w:r>
    </w:p>
    <w:p w14:paraId="2CEEB666" w14:textId="77777777" w:rsidR="00C431C4" w:rsidRPr="008934C6" w:rsidRDefault="00C431C4" w:rsidP="00C431C4">
      <w:r w:rsidRPr="008934C6">
        <w:t xml:space="preserve">    -- Same for 2 if you want it</w:t>
      </w:r>
    </w:p>
    <w:p w14:paraId="5CD83C66" w14:textId="77777777" w:rsidR="00C431C4" w:rsidRDefault="00C431C4" w:rsidP="00C431C4">
      <w:r w:rsidRPr="008934C6">
        <w:t xml:space="preserve">    -- Repeat for export queue and api</w:t>
      </w:r>
    </w:p>
    <w:p w14:paraId="0D82CBB4" w14:textId="77777777" w:rsidR="00255FE1" w:rsidRDefault="00255FE1" w:rsidP="00C431C4"/>
    <w:p w14:paraId="6DCD6D83" w14:textId="77777777" w:rsidR="00255FE1" w:rsidRDefault="00255FE1" w:rsidP="00C431C4"/>
    <w:p w14:paraId="7CEF3279" w14:textId="77777777" w:rsidR="00255FE1" w:rsidRDefault="00255FE1" w:rsidP="00C431C4"/>
    <w:p w14:paraId="7F703DC5" w14:textId="77777777" w:rsidR="00255FE1" w:rsidRDefault="00255FE1" w:rsidP="00C431C4"/>
    <w:p w14:paraId="0FFEAB7A" w14:textId="77777777" w:rsidR="00255FE1" w:rsidRDefault="00255FE1" w:rsidP="00C431C4"/>
    <w:p w14:paraId="38051301" w14:textId="77777777" w:rsidR="00255FE1" w:rsidRDefault="00255FE1" w:rsidP="00C431C4"/>
    <w:p w14:paraId="35B6E33B" w14:textId="77777777" w:rsidR="00255FE1" w:rsidRDefault="00255FE1" w:rsidP="00C431C4"/>
    <w:p w14:paraId="44382E6B" w14:textId="77777777" w:rsidR="00255FE1" w:rsidRDefault="00255FE1" w:rsidP="00C431C4"/>
    <w:p w14:paraId="3A598C7F" w14:textId="77777777" w:rsidR="00255FE1" w:rsidRDefault="00255FE1" w:rsidP="00C431C4"/>
    <w:p w14:paraId="186FC4DF" w14:textId="77777777" w:rsidR="00255FE1" w:rsidRDefault="00255FE1" w:rsidP="00C431C4"/>
    <w:p w14:paraId="12E06599" w14:textId="77777777" w:rsidR="00255FE1" w:rsidRDefault="00255FE1" w:rsidP="00C431C4"/>
    <w:p w14:paraId="45A6561B" w14:textId="77777777" w:rsidR="00255FE1" w:rsidRDefault="00255FE1" w:rsidP="00C431C4"/>
    <w:p w14:paraId="19421424" w14:textId="77777777" w:rsidR="00255FE1" w:rsidRDefault="00255FE1" w:rsidP="00C431C4"/>
    <w:p w14:paraId="170B63C0" w14:textId="77777777" w:rsidR="00255FE1" w:rsidRDefault="00255FE1" w:rsidP="00C431C4"/>
    <w:p w14:paraId="2AFE78D8" w14:textId="77777777" w:rsidR="00255FE1" w:rsidRDefault="00255FE1" w:rsidP="00C431C4"/>
    <w:p w14:paraId="7F6EC3DE" w14:textId="77777777" w:rsidR="00255FE1" w:rsidRDefault="00255FE1" w:rsidP="00C431C4"/>
    <w:p w14:paraId="575D0DD7" w14:textId="77777777" w:rsidR="00255FE1" w:rsidRDefault="00255FE1" w:rsidP="00C431C4"/>
    <w:p w14:paraId="27E8C40E" w14:textId="77777777" w:rsidR="00255FE1" w:rsidRDefault="00255FE1" w:rsidP="00C431C4"/>
    <w:p w14:paraId="27B6037C" w14:textId="77777777" w:rsidR="00255FE1" w:rsidRDefault="00255FE1" w:rsidP="00C431C4"/>
    <w:p w14:paraId="0CB080F2" w14:textId="77777777" w:rsidR="00255FE1" w:rsidRDefault="00255FE1" w:rsidP="00C431C4"/>
    <w:p w14:paraId="6A4F6FAC" w14:textId="77777777" w:rsidR="00255FE1" w:rsidRDefault="00255FE1" w:rsidP="00C431C4"/>
    <w:p w14:paraId="047BF653" w14:textId="77777777" w:rsidR="00255FE1" w:rsidRDefault="00255FE1" w:rsidP="00C431C4"/>
    <w:p w14:paraId="22A583A7" w14:textId="77777777" w:rsidR="00255FE1" w:rsidRDefault="00255FE1" w:rsidP="00C431C4"/>
    <w:p w14:paraId="42B86BAB" w14:textId="77777777" w:rsidR="00255FE1" w:rsidRDefault="00255FE1" w:rsidP="00C431C4"/>
    <w:p w14:paraId="38075C55" w14:textId="77777777" w:rsidR="00255FE1" w:rsidRDefault="00255FE1" w:rsidP="00C431C4"/>
    <w:p w14:paraId="0D6E0139" w14:textId="77777777" w:rsidR="00255FE1" w:rsidRDefault="00255FE1" w:rsidP="00C431C4"/>
    <w:p w14:paraId="5031A11A" w14:textId="77777777" w:rsidR="00255FE1" w:rsidRDefault="00255FE1" w:rsidP="00C431C4"/>
    <w:p w14:paraId="1AFE4188" w14:textId="77777777" w:rsidR="00255FE1" w:rsidRDefault="00255FE1" w:rsidP="00C431C4"/>
    <w:p w14:paraId="2724C524" w14:textId="77777777" w:rsidR="00255FE1" w:rsidRDefault="00255FE1" w:rsidP="00C431C4"/>
    <w:p w14:paraId="48ABBB89" w14:textId="77777777" w:rsidR="00255FE1" w:rsidRDefault="00255FE1" w:rsidP="00C431C4"/>
    <w:p w14:paraId="7F465F37" w14:textId="77777777" w:rsidR="00255FE1" w:rsidRDefault="00255FE1" w:rsidP="00C431C4"/>
    <w:p w14:paraId="49BFC920" w14:textId="77777777" w:rsidR="00255FE1" w:rsidRDefault="00255FE1" w:rsidP="00C431C4"/>
    <w:p w14:paraId="5D93AC1C" w14:textId="77777777" w:rsidR="00255FE1" w:rsidRDefault="00255FE1" w:rsidP="00C431C4"/>
    <w:p w14:paraId="053EA610" w14:textId="77777777" w:rsidR="00255FE1" w:rsidRDefault="00255FE1" w:rsidP="00C431C4"/>
    <w:p w14:paraId="4F7558E7" w14:textId="77777777" w:rsidR="00255FE1" w:rsidRDefault="00255FE1" w:rsidP="00C431C4"/>
    <w:p w14:paraId="63E06C62" w14:textId="77777777" w:rsidR="00255FE1" w:rsidRDefault="00255FE1" w:rsidP="00C431C4"/>
    <w:p w14:paraId="2C9A5888" w14:textId="77777777" w:rsidR="00255FE1" w:rsidRDefault="00255FE1" w:rsidP="00C431C4"/>
    <w:p w14:paraId="004D7591" w14:textId="77777777" w:rsidR="004F034C" w:rsidRDefault="004F034C" w:rsidP="00C431C4"/>
    <w:p w14:paraId="38432502" w14:textId="77777777" w:rsidR="00255FE1" w:rsidRDefault="00255FE1" w:rsidP="00C431C4"/>
    <w:p w14:paraId="02EFA222" w14:textId="77777777" w:rsidR="00255FE1" w:rsidRDefault="00255FE1" w:rsidP="00C431C4"/>
    <w:p w14:paraId="49C160DA" w14:textId="77777777" w:rsidR="004F034C" w:rsidRDefault="004F034C" w:rsidP="00C431C4"/>
    <w:p w14:paraId="30E709A6" w14:textId="77777777" w:rsidR="00ED1ADF" w:rsidRDefault="00ED1ADF" w:rsidP="00C431C4"/>
    <w:p w14:paraId="2A69FC26" w14:textId="77777777" w:rsidR="00ED1ADF" w:rsidRPr="008934C6" w:rsidRDefault="00ED1ADF" w:rsidP="00C431C4"/>
    <w:p w14:paraId="686DD275" w14:textId="36A3ECD4" w:rsidR="003155A8" w:rsidRPr="00DC6A95" w:rsidRDefault="00255FE1" w:rsidP="004F034C">
      <w:pPr>
        <w:pStyle w:val="Heading1"/>
        <w:numPr>
          <w:ilvl w:val="0"/>
          <w:numId w:val="0"/>
        </w:numPr>
      </w:pPr>
      <w:bookmarkStart w:id="5" w:name="_Toc381033594"/>
      <w:r>
        <w:t xml:space="preserve">5. </w:t>
      </w:r>
      <w:r w:rsidR="0054256A" w:rsidRPr="00DC6A95">
        <w:t>Detailed Revision History</w:t>
      </w:r>
      <w:bookmarkEnd w:id="5"/>
    </w:p>
    <w:p w14:paraId="297B7CE2" w14:textId="513241C9" w:rsidR="004F034C" w:rsidRDefault="004F034C" w:rsidP="003155A8"/>
    <w:tbl>
      <w:tblPr>
        <w:tblStyle w:val="TableGrid"/>
        <w:tblpPr w:leftFromText="180" w:rightFromText="180" w:vertAnchor="page" w:horzAnchor="page" w:tblpX="1817" w:tblpY="21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A0" w:firstRow="1" w:lastRow="0" w:firstColumn="1" w:lastColumn="0" w:noHBand="0" w:noVBand="0"/>
      </w:tblPr>
      <w:tblGrid>
        <w:gridCol w:w="738"/>
        <w:gridCol w:w="900"/>
        <w:gridCol w:w="1177"/>
        <w:gridCol w:w="5663"/>
      </w:tblGrid>
      <w:tr w:rsidR="00ED1ADF" w:rsidRPr="00DC6A95" w14:paraId="6BF47C7D" w14:textId="77777777" w:rsidTr="00ED1ADF">
        <w:trPr>
          <w:trHeight w:val="369"/>
        </w:trPr>
        <w:tc>
          <w:tcPr>
            <w:tcW w:w="738" w:type="dxa"/>
          </w:tcPr>
          <w:p w14:paraId="344C7108" w14:textId="77777777" w:rsidR="00ED1ADF" w:rsidRPr="00DC6A95" w:rsidRDefault="00ED1ADF" w:rsidP="00ED1ADF">
            <w:r w:rsidRPr="00DC6A95">
              <w:t>v1.0</w:t>
            </w:r>
          </w:p>
        </w:tc>
        <w:tc>
          <w:tcPr>
            <w:tcW w:w="2077" w:type="dxa"/>
            <w:gridSpan w:val="2"/>
            <w:shd w:val="clear" w:color="auto" w:fill="auto"/>
          </w:tcPr>
          <w:p w14:paraId="739920F0" w14:textId="77777777" w:rsidR="00ED1ADF" w:rsidRPr="00DC6A95" w:rsidRDefault="00ED1ADF" w:rsidP="00ED1ADF">
            <w:r>
              <w:t xml:space="preserve"> 1 March 2018</w:t>
            </w:r>
          </w:p>
        </w:tc>
        <w:tc>
          <w:tcPr>
            <w:tcW w:w="5663" w:type="dxa"/>
          </w:tcPr>
          <w:p w14:paraId="549179A4" w14:textId="77777777" w:rsidR="00ED1ADF" w:rsidRPr="00DC6A95" w:rsidRDefault="00ED1ADF" w:rsidP="00ED1ADF">
            <w:r>
              <w:t>Kenneth Anderson</w:t>
            </w:r>
          </w:p>
        </w:tc>
      </w:tr>
      <w:tr w:rsidR="00ED1ADF" w:rsidRPr="00DC6A95" w14:paraId="00834D66" w14:textId="77777777" w:rsidTr="00ED1ADF">
        <w:tc>
          <w:tcPr>
            <w:tcW w:w="738" w:type="dxa"/>
            <w:vMerge w:val="restart"/>
          </w:tcPr>
          <w:p w14:paraId="1D58C78A" w14:textId="127F22D2" w:rsidR="00ED1ADF" w:rsidRPr="00DC6A95" w:rsidRDefault="00704036" w:rsidP="00ED1ADF">
            <w:r>
              <w:t>v</w:t>
            </w:r>
            <w:r w:rsidR="00ED1ADF">
              <w:t>1.1</w:t>
            </w:r>
          </w:p>
        </w:tc>
        <w:tc>
          <w:tcPr>
            <w:tcW w:w="2077" w:type="dxa"/>
            <w:gridSpan w:val="2"/>
          </w:tcPr>
          <w:p w14:paraId="71EBC3FC" w14:textId="77777777" w:rsidR="00ED1ADF" w:rsidRPr="00DC6A95" w:rsidRDefault="00ED1ADF" w:rsidP="00ED1ADF">
            <w:r>
              <w:t>30   May 2018</w:t>
            </w:r>
          </w:p>
        </w:tc>
        <w:tc>
          <w:tcPr>
            <w:tcW w:w="5663" w:type="dxa"/>
          </w:tcPr>
          <w:p w14:paraId="7CCA85FE" w14:textId="77777777" w:rsidR="00ED1ADF" w:rsidRPr="00DC6A95" w:rsidRDefault="00ED1ADF" w:rsidP="00ED1ADF">
            <w:r>
              <w:t>Kenneth Anderson</w:t>
            </w:r>
          </w:p>
        </w:tc>
      </w:tr>
      <w:tr w:rsidR="00ED1ADF" w:rsidRPr="00DC6A95" w14:paraId="58B19ED3" w14:textId="77777777" w:rsidTr="00ED1ADF">
        <w:tc>
          <w:tcPr>
            <w:tcW w:w="738" w:type="dxa"/>
            <w:vMerge/>
          </w:tcPr>
          <w:p w14:paraId="483CF9BA" w14:textId="77777777" w:rsidR="00ED1ADF" w:rsidRPr="00DC6A95" w:rsidRDefault="00ED1ADF" w:rsidP="00ED1ADF"/>
        </w:tc>
        <w:tc>
          <w:tcPr>
            <w:tcW w:w="900" w:type="dxa"/>
          </w:tcPr>
          <w:p w14:paraId="66452CD6" w14:textId="77777777" w:rsidR="00ED1ADF" w:rsidRPr="00DC6A95" w:rsidRDefault="00ED1ADF" w:rsidP="00ED1ADF"/>
        </w:tc>
        <w:tc>
          <w:tcPr>
            <w:tcW w:w="6840" w:type="dxa"/>
            <w:gridSpan w:val="2"/>
          </w:tcPr>
          <w:p w14:paraId="06D5F200" w14:textId="77777777" w:rsidR="00ED1ADF" w:rsidRPr="00DC6A95" w:rsidRDefault="00ED1ADF" w:rsidP="00ED1ADF"/>
        </w:tc>
      </w:tr>
      <w:tr w:rsidR="00ED1ADF" w:rsidRPr="00DC6A95" w14:paraId="534119F1" w14:textId="77777777" w:rsidTr="00ED1ADF">
        <w:tc>
          <w:tcPr>
            <w:tcW w:w="738" w:type="dxa"/>
            <w:vMerge w:val="restart"/>
          </w:tcPr>
          <w:p w14:paraId="3126E0AA" w14:textId="77777777" w:rsidR="00ED1ADF" w:rsidRPr="00DC6A95" w:rsidRDefault="00ED1ADF" w:rsidP="00ED1ADF"/>
        </w:tc>
        <w:tc>
          <w:tcPr>
            <w:tcW w:w="2077" w:type="dxa"/>
            <w:gridSpan w:val="2"/>
          </w:tcPr>
          <w:p w14:paraId="3B85B5B2" w14:textId="77777777" w:rsidR="00ED1ADF" w:rsidRPr="00DC6A95" w:rsidRDefault="00ED1ADF" w:rsidP="00ED1ADF"/>
        </w:tc>
        <w:tc>
          <w:tcPr>
            <w:tcW w:w="5663" w:type="dxa"/>
          </w:tcPr>
          <w:p w14:paraId="139842A3" w14:textId="77777777" w:rsidR="00ED1ADF" w:rsidRPr="00DC6A95" w:rsidRDefault="00ED1ADF" w:rsidP="00ED1ADF"/>
        </w:tc>
      </w:tr>
      <w:tr w:rsidR="00ED1ADF" w:rsidRPr="00DC6A95" w14:paraId="4E8FE683" w14:textId="77777777" w:rsidTr="00ED1ADF">
        <w:tc>
          <w:tcPr>
            <w:tcW w:w="738" w:type="dxa"/>
            <w:vMerge/>
          </w:tcPr>
          <w:p w14:paraId="038D0B45" w14:textId="77777777" w:rsidR="00ED1ADF" w:rsidRPr="00DC6A95" w:rsidRDefault="00ED1ADF" w:rsidP="00ED1ADF"/>
        </w:tc>
        <w:tc>
          <w:tcPr>
            <w:tcW w:w="900" w:type="dxa"/>
          </w:tcPr>
          <w:p w14:paraId="54F60BF0" w14:textId="77777777" w:rsidR="00ED1ADF" w:rsidRPr="00DC6A95" w:rsidRDefault="00ED1ADF" w:rsidP="00ED1ADF"/>
        </w:tc>
        <w:tc>
          <w:tcPr>
            <w:tcW w:w="6840" w:type="dxa"/>
            <w:gridSpan w:val="2"/>
          </w:tcPr>
          <w:p w14:paraId="7E34E707" w14:textId="77777777" w:rsidR="00ED1ADF" w:rsidRPr="00DC6A95" w:rsidRDefault="00ED1ADF" w:rsidP="00ED1ADF"/>
        </w:tc>
      </w:tr>
      <w:tr w:rsidR="00ED1ADF" w:rsidRPr="00DC6A95" w14:paraId="7EB6476D" w14:textId="77777777" w:rsidTr="00ED1ADF">
        <w:tc>
          <w:tcPr>
            <w:tcW w:w="738" w:type="dxa"/>
            <w:vMerge w:val="restart"/>
          </w:tcPr>
          <w:p w14:paraId="018B09E2" w14:textId="77777777" w:rsidR="00ED1ADF" w:rsidRPr="00DC6A95" w:rsidRDefault="00ED1ADF" w:rsidP="00ED1ADF"/>
        </w:tc>
        <w:tc>
          <w:tcPr>
            <w:tcW w:w="2077" w:type="dxa"/>
            <w:gridSpan w:val="2"/>
          </w:tcPr>
          <w:p w14:paraId="4E06D1DB" w14:textId="77777777" w:rsidR="00ED1ADF" w:rsidRPr="00DC6A95" w:rsidRDefault="00ED1ADF" w:rsidP="00ED1ADF"/>
        </w:tc>
        <w:tc>
          <w:tcPr>
            <w:tcW w:w="5663" w:type="dxa"/>
          </w:tcPr>
          <w:p w14:paraId="76ADA595" w14:textId="77777777" w:rsidR="00ED1ADF" w:rsidRPr="00DC6A95" w:rsidRDefault="00ED1ADF" w:rsidP="00ED1ADF"/>
        </w:tc>
      </w:tr>
      <w:tr w:rsidR="00ED1ADF" w:rsidRPr="00DC6A95" w14:paraId="61526484" w14:textId="77777777" w:rsidTr="00ED1ADF">
        <w:tc>
          <w:tcPr>
            <w:tcW w:w="738" w:type="dxa"/>
            <w:vMerge/>
          </w:tcPr>
          <w:p w14:paraId="31DF1C01" w14:textId="77777777" w:rsidR="00ED1ADF" w:rsidRPr="00DC6A95" w:rsidRDefault="00ED1ADF" w:rsidP="00ED1ADF"/>
        </w:tc>
        <w:tc>
          <w:tcPr>
            <w:tcW w:w="900" w:type="dxa"/>
          </w:tcPr>
          <w:p w14:paraId="5742327F" w14:textId="77777777" w:rsidR="00ED1ADF" w:rsidRPr="00DC6A95" w:rsidRDefault="00ED1ADF" w:rsidP="00ED1ADF"/>
        </w:tc>
        <w:tc>
          <w:tcPr>
            <w:tcW w:w="6840" w:type="dxa"/>
            <w:gridSpan w:val="2"/>
          </w:tcPr>
          <w:p w14:paraId="21980DB4" w14:textId="77777777" w:rsidR="00ED1ADF" w:rsidRPr="00DC6A95" w:rsidRDefault="00ED1ADF" w:rsidP="00ED1ADF"/>
        </w:tc>
      </w:tr>
    </w:tbl>
    <w:p w14:paraId="2E04B07F" w14:textId="77777777" w:rsidR="004F034C" w:rsidRPr="004F034C" w:rsidRDefault="004F034C" w:rsidP="004F034C"/>
    <w:p w14:paraId="1752A670" w14:textId="77777777" w:rsidR="004F034C" w:rsidRPr="004F034C" w:rsidRDefault="004F034C" w:rsidP="004F034C"/>
    <w:p w14:paraId="03FC9AED" w14:textId="26E0B4B5" w:rsidR="004F034C" w:rsidRPr="004F034C" w:rsidRDefault="004F034C" w:rsidP="004F034C">
      <w:pPr>
        <w:tabs>
          <w:tab w:val="left" w:pos="2933"/>
        </w:tabs>
      </w:pPr>
    </w:p>
    <w:sectPr w:rsidR="004F034C" w:rsidRPr="004F034C" w:rsidSect="003155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51D8"/>
    <w:multiLevelType w:val="multilevel"/>
    <w:tmpl w:val="4D66B6B8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C624DF7"/>
    <w:multiLevelType w:val="multilevel"/>
    <w:tmpl w:val="F34C4792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D749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BBD4E53"/>
    <w:multiLevelType w:val="hybridMultilevel"/>
    <w:tmpl w:val="F186578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2890FCA"/>
    <w:multiLevelType w:val="multilevel"/>
    <w:tmpl w:val="8774DF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31B0277"/>
    <w:multiLevelType w:val="multilevel"/>
    <w:tmpl w:val="82AED3F8"/>
    <w:lvl w:ilvl="0">
      <w:start w:val="10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4DA0A07"/>
    <w:multiLevelType w:val="multilevel"/>
    <w:tmpl w:val="6BA40E9A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7900A3F"/>
    <w:multiLevelType w:val="hybridMultilevel"/>
    <w:tmpl w:val="83C46CB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71288D"/>
    <w:multiLevelType w:val="hybridMultilevel"/>
    <w:tmpl w:val="CC4C35B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861D63"/>
    <w:multiLevelType w:val="multilevel"/>
    <w:tmpl w:val="A57C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1C2135"/>
    <w:multiLevelType w:val="multilevel"/>
    <w:tmpl w:val="4E4C3958"/>
    <w:lvl w:ilvl="0">
      <w:start w:val="8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977467D"/>
    <w:multiLevelType w:val="hybridMultilevel"/>
    <w:tmpl w:val="D0BC3A3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F739A0"/>
    <w:multiLevelType w:val="multilevel"/>
    <w:tmpl w:val="1988C05A"/>
    <w:lvl w:ilvl="0">
      <w:start w:val="5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D8E318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4C0658EE"/>
    <w:multiLevelType w:val="multilevel"/>
    <w:tmpl w:val="B4722BF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CF92BBB"/>
    <w:multiLevelType w:val="hybridMultilevel"/>
    <w:tmpl w:val="B72CAFFC"/>
    <w:lvl w:ilvl="0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2B70121"/>
    <w:multiLevelType w:val="hybridMultilevel"/>
    <w:tmpl w:val="1C1A804A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>
    <w:nsid w:val="5511413C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1C33F83"/>
    <w:multiLevelType w:val="hybridMultilevel"/>
    <w:tmpl w:val="667E8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677C58"/>
    <w:multiLevelType w:val="multilevel"/>
    <w:tmpl w:val="4E4C3958"/>
    <w:lvl w:ilvl="0">
      <w:start w:val="8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87C2D24"/>
    <w:multiLevelType w:val="multilevel"/>
    <w:tmpl w:val="1988C05A"/>
    <w:lvl w:ilvl="0">
      <w:start w:val="5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6A283E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2">
    <w:nsid w:val="6CDD3235"/>
    <w:multiLevelType w:val="multilevel"/>
    <w:tmpl w:val="4D66B6B8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8287522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11"/>
  </w:num>
  <w:num w:numId="5">
    <w:abstractNumId w:val="18"/>
  </w:num>
  <w:num w:numId="6">
    <w:abstractNumId w:val="8"/>
  </w:num>
  <w:num w:numId="7">
    <w:abstractNumId w:val="7"/>
  </w:num>
  <w:num w:numId="8">
    <w:abstractNumId w:val="21"/>
  </w:num>
  <w:num w:numId="9">
    <w:abstractNumId w:val="9"/>
  </w:num>
  <w:num w:numId="10">
    <w:abstractNumId w:val="2"/>
  </w:num>
  <w:num w:numId="11">
    <w:abstractNumId w:val="23"/>
  </w:num>
  <w:num w:numId="12">
    <w:abstractNumId w:val="20"/>
  </w:num>
  <w:num w:numId="13">
    <w:abstractNumId w:val="12"/>
  </w:num>
  <w:num w:numId="14">
    <w:abstractNumId w:val="19"/>
  </w:num>
  <w:num w:numId="15">
    <w:abstractNumId w:val="10"/>
  </w:num>
  <w:num w:numId="16">
    <w:abstractNumId w:val="5"/>
  </w:num>
  <w:num w:numId="17">
    <w:abstractNumId w:val="3"/>
  </w:num>
  <w:num w:numId="18">
    <w:abstractNumId w:val="15"/>
  </w:num>
  <w:num w:numId="19">
    <w:abstractNumId w:val="17"/>
  </w:num>
  <w:num w:numId="20">
    <w:abstractNumId w:val="22"/>
  </w:num>
  <w:num w:numId="21">
    <w:abstractNumId w:val="6"/>
  </w:num>
  <w:num w:numId="22">
    <w:abstractNumId w:val="0"/>
  </w:num>
  <w:num w:numId="23">
    <w:abstractNumId w:val="1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96"/>
    <w:rsid w:val="001366DF"/>
    <w:rsid w:val="001E633A"/>
    <w:rsid w:val="00255FE1"/>
    <w:rsid w:val="00291076"/>
    <w:rsid w:val="003155A8"/>
    <w:rsid w:val="003F00F8"/>
    <w:rsid w:val="0044346B"/>
    <w:rsid w:val="00470529"/>
    <w:rsid w:val="004A03A7"/>
    <w:rsid w:val="004F034C"/>
    <w:rsid w:val="00514D37"/>
    <w:rsid w:val="00524261"/>
    <w:rsid w:val="0054256A"/>
    <w:rsid w:val="005E5EEF"/>
    <w:rsid w:val="0070066A"/>
    <w:rsid w:val="00704036"/>
    <w:rsid w:val="007C3823"/>
    <w:rsid w:val="008738EC"/>
    <w:rsid w:val="00904A5C"/>
    <w:rsid w:val="00904F2B"/>
    <w:rsid w:val="009713D4"/>
    <w:rsid w:val="009E5592"/>
    <w:rsid w:val="00B86A03"/>
    <w:rsid w:val="00BE340F"/>
    <w:rsid w:val="00BE3C92"/>
    <w:rsid w:val="00C17FB7"/>
    <w:rsid w:val="00C431C4"/>
    <w:rsid w:val="00C61496"/>
    <w:rsid w:val="00DA5E4C"/>
    <w:rsid w:val="00ED1ADF"/>
    <w:rsid w:val="00F75F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1C778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C8E"/>
    <w:rPr>
      <w:rFonts w:ascii="Arial" w:eastAsia="Times" w:hAnsi="Arial"/>
    </w:rPr>
  </w:style>
  <w:style w:type="paragraph" w:styleId="Heading1">
    <w:name w:val="heading 1"/>
    <w:basedOn w:val="Normal"/>
    <w:next w:val="Normal"/>
    <w:qFormat/>
    <w:rsid w:val="003F3C8E"/>
    <w:pPr>
      <w:keepNext/>
      <w:numPr>
        <w:numId w:val="1"/>
      </w:numPr>
      <w:spacing w:before="240" w:after="60"/>
      <w:outlineLvl w:val="0"/>
    </w:pPr>
    <w:rPr>
      <w:b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3F3C8E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  <w:szCs w:val="28"/>
    </w:rPr>
  </w:style>
  <w:style w:type="paragraph" w:styleId="Heading3">
    <w:name w:val="heading 3"/>
    <w:basedOn w:val="Normal"/>
    <w:next w:val="Normal"/>
    <w:qFormat/>
    <w:rsid w:val="003F3C8E"/>
    <w:pPr>
      <w:keepNext/>
      <w:numPr>
        <w:ilvl w:val="2"/>
        <w:numId w:val="1"/>
      </w:numPr>
      <w:spacing w:before="240" w:after="60"/>
      <w:outlineLvl w:val="2"/>
    </w:pPr>
    <w:rPr>
      <w:b/>
      <w:sz w:val="22"/>
      <w:szCs w:val="26"/>
    </w:rPr>
  </w:style>
  <w:style w:type="paragraph" w:styleId="Heading4">
    <w:name w:val="heading 4"/>
    <w:basedOn w:val="Normal"/>
    <w:next w:val="Normal"/>
    <w:qFormat/>
    <w:rsid w:val="003F3C8E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3F3C8E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3F3C8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7">
    <w:name w:val="heading 7"/>
    <w:basedOn w:val="Normal"/>
    <w:next w:val="Normal"/>
    <w:qFormat/>
    <w:rsid w:val="003F3C8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3F3C8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qFormat/>
    <w:rsid w:val="003F3C8E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0006"/>
    <w:rPr>
      <w:rFonts w:ascii="Times" w:eastAsia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4000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rsid w:val="003F3C8E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3F3C8E"/>
  </w:style>
  <w:style w:type="paragraph" w:styleId="TOC3">
    <w:name w:val="toc 3"/>
    <w:basedOn w:val="Normal"/>
    <w:next w:val="Normal"/>
    <w:autoRedefine/>
    <w:rsid w:val="003F3C8E"/>
    <w:pPr>
      <w:ind w:left="480"/>
    </w:pPr>
  </w:style>
  <w:style w:type="character" w:styleId="Hyperlink">
    <w:name w:val="Hyperlink"/>
    <w:basedOn w:val="DefaultParagraphFont"/>
    <w:rsid w:val="00DC6A95"/>
    <w:rPr>
      <w:color w:val="0000FF"/>
      <w:u w:val="single"/>
    </w:rPr>
  </w:style>
  <w:style w:type="character" w:styleId="FollowedHyperlink">
    <w:name w:val="FollowedHyperlink"/>
    <w:basedOn w:val="DefaultParagraphFont"/>
    <w:rsid w:val="00DC6A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1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C4"/>
    <w:rPr>
      <w:rFonts w:ascii="Lucida Grande" w:eastAsia="Times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C8E"/>
    <w:rPr>
      <w:rFonts w:ascii="Arial" w:eastAsia="Times" w:hAnsi="Arial"/>
    </w:rPr>
  </w:style>
  <w:style w:type="paragraph" w:styleId="Heading1">
    <w:name w:val="heading 1"/>
    <w:basedOn w:val="Normal"/>
    <w:next w:val="Normal"/>
    <w:qFormat/>
    <w:rsid w:val="003F3C8E"/>
    <w:pPr>
      <w:keepNext/>
      <w:numPr>
        <w:numId w:val="1"/>
      </w:numPr>
      <w:spacing w:before="240" w:after="60"/>
      <w:outlineLvl w:val="0"/>
    </w:pPr>
    <w:rPr>
      <w:b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3F3C8E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  <w:szCs w:val="28"/>
    </w:rPr>
  </w:style>
  <w:style w:type="paragraph" w:styleId="Heading3">
    <w:name w:val="heading 3"/>
    <w:basedOn w:val="Normal"/>
    <w:next w:val="Normal"/>
    <w:qFormat/>
    <w:rsid w:val="003F3C8E"/>
    <w:pPr>
      <w:keepNext/>
      <w:numPr>
        <w:ilvl w:val="2"/>
        <w:numId w:val="1"/>
      </w:numPr>
      <w:spacing w:before="240" w:after="60"/>
      <w:outlineLvl w:val="2"/>
    </w:pPr>
    <w:rPr>
      <w:b/>
      <w:sz w:val="22"/>
      <w:szCs w:val="26"/>
    </w:rPr>
  </w:style>
  <w:style w:type="paragraph" w:styleId="Heading4">
    <w:name w:val="heading 4"/>
    <w:basedOn w:val="Normal"/>
    <w:next w:val="Normal"/>
    <w:qFormat/>
    <w:rsid w:val="003F3C8E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3F3C8E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3F3C8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7">
    <w:name w:val="heading 7"/>
    <w:basedOn w:val="Normal"/>
    <w:next w:val="Normal"/>
    <w:qFormat/>
    <w:rsid w:val="003F3C8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3F3C8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qFormat/>
    <w:rsid w:val="003F3C8E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0006"/>
    <w:rPr>
      <w:rFonts w:ascii="Times" w:eastAsia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4000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rsid w:val="003F3C8E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3F3C8E"/>
  </w:style>
  <w:style w:type="paragraph" w:styleId="TOC3">
    <w:name w:val="toc 3"/>
    <w:basedOn w:val="Normal"/>
    <w:next w:val="Normal"/>
    <w:autoRedefine/>
    <w:rsid w:val="003F3C8E"/>
    <w:pPr>
      <w:ind w:left="480"/>
    </w:pPr>
  </w:style>
  <w:style w:type="character" w:styleId="Hyperlink">
    <w:name w:val="Hyperlink"/>
    <w:basedOn w:val="DefaultParagraphFont"/>
    <w:rsid w:val="00DC6A95"/>
    <w:rPr>
      <w:color w:val="0000FF"/>
      <w:u w:val="single"/>
    </w:rPr>
  </w:style>
  <w:style w:type="character" w:styleId="FollowedHyperlink">
    <w:name w:val="FollowedHyperlink"/>
    <w:basedOn w:val="DefaultParagraphFont"/>
    <w:rsid w:val="00DC6A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1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C4"/>
    <w:rPr>
      <w:rFonts w:ascii="Lucida Grande" w:eastAsia="Times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nderso:Library:Application%20Support:Microsoft:Office:User%20Templates:My%20Templates:DPSG-TEMP-109_TeamDocument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DPSG-TEMP-109_TeamDocumentWord.dotx</Template>
  <TotalTime>1</TotalTime>
  <Pages>9</Pages>
  <Words>1858</Words>
  <Characters>10593</Characters>
  <Application>Microsoft Macintosh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Scratch Install fitsstore with mod_wsgi (Apache)</vt:lpstr>
      <vt:lpstr>Front Matter</vt:lpstr>
      <vt:lpstr>Initialize Server and ‘fitsdata’ account </vt:lpstr>
      <vt:lpstr>Setup the web server</vt:lpstr>
      <vt:lpstr>Set up and Start Postgresql Database Server</vt:lpstr>
      <vt:lpstr/>
      <vt:lpstr>Detailed Revision History</vt:lpstr>
    </vt:vector>
  </TitlesOfParts>
  <Manager/>
  <Company>Gemini Observatory</Company>
  <LinksUpToDate>false</LinksUpToDate>
  <CharactersWithSpaces>12427</CharactersWithSpaces>
  <SharedDoc>false</SharedDoc>
  <HyperlinkBase/>
  <HLinks>
    <vt:vector size="6" baseType="variant">
      <vt:variant>
        <vt:i4>3866734</vt:i4>
      </vt:variant>
      <vt:variant>
        <vt:i4>1536</vt:i4>
      </vt:variant>
      <vt:variant>
        <vt:i4>1025</vt:i4>
      </vt:variant>
      <vt:variant>
        <vt:i4>1</vt:i4>
      </vt:variant>
      <vt:variant>
        <vt:lpwstr>gemini_logo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Scratch Install fitsstore with mod_wsgi (Apache)</dc:title>
  <dc:subject/>
  <dc:creator>Kenneth Anderson  Paul Hirst</dc:creator>
  <cp:keywords>fitsstore mod_wsgi apache</cp:keywords>
  <dc:description/>
  <cp:lastModifiedBy>avoid information</cp:lastModifiedBy>
  <cp:revision>5</cp:revision>
  <cp:lastPrinted>2018-05-30T20:18:00Z</cp:lastPrinted>
  <dcterms:created xsi:type="dcterms:W3CDTF">2018-05-30T20:18:00Z</dcterms:created>
  <dcterms:modified xsi:type="dcterms:W3CDTF">2018-05-30T20:19:00Z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Date completed">
    <vt:lpwstr>1 March 2018</vt:lpwstr>
  </property>
  <property fmtid="{D5CDD505-2E9C-101B-9397-08002B2CF9AE}" pid="4" name="Group">
    <vt:lpwstr>Science User Support Department</vt:lpwstr>
  </property>
  <property fmtid="{D5CDD505-2E9C-101B-9397-08002B2CF9AE}" pid="5" name="Document number">
    <vt:lpwstr>GOA-PROC-101_NewInstallFitsstoreApache</vt:lpwstr>
  </property>
</Properties>
</file>